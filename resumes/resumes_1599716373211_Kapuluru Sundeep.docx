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644415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2AE3BD" w14:textId="3B2D28F8" w:rsidR="00692703" w:rsidRPr="00CF1A49" w:rsidRDefault="000F0477" w:rsidP="00913946">
            <w:pPr>
              <w:pStyle w:val="Title"/>
            </w:pPr>
            <w:r>
              <w:t>Sundeep</w:t>
            </w:r>
            <w:r w:rsidR="00692703" w:rsidRPr="00CF1A49">
              <w:t xml:space="preserve"> </w:t>
            </w:r>
            <w:r>
              <w:t>Kapuluru</w:t>
            </w:r>
          </w:p>
          <w:p w14:paraId="026FA17B" w14:textId="6B414268" w:rsidR="00692703" w:rsidRPr="00CF1A49" w:rsidRDefault="000F0477" w:rsidP="00913946">
            <w:pPr>
              <w:pStyle w:val="ContactInfo"/>
              <w:contextualSpacing w:val="0"/>
            </w:pPr>
            <w:r>
              <w:rPr>
                <w:b/>
              </w:rPr>
              <w:tab/>
            </w:r>
            <w:r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 xml:space="preserve">D.No: </w:t>
            </w:r>
            <w:r w:rsidR="004E16D9"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1</w:t>
            </w:r>
            <w:r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4-5-78, Mandapala street, Siri multiplex opposite, Nellore Dist.</w:t>
            </w:r>
            <w:r w:rsidR="00692703"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bCs/>
                  <w:color w:val="auto"/>
                  <w:sz w:val="24"/>
                  <w:lang w:bidi="en-US"/>
                </w:rPr>
                <w:alias w:val="Divider dot:"/>
                <w:tag w:val="Divider dot:"/>
                <w:id w:val="-1459182552"/>
                <w:placeholder>
                  <w:docPart w:val="287F1936872A485394F02473C63E88E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50D04">
                  <w:rPr>
                    <w:rFonts w:ascii="Calibri" w:eastAsia="Calibri" w:hAnsi="Calibri" w:cs="Calibri"/>
                    <w:bCs/>
                    <w:color w:val="auto"/>
                    <w:sz w:val="24"/>
                    <w:lang w:bidi="en-US"/>
                  </w:rPr>
                  <w:t>·</w:t>
                </w:r>
              </w:sdtContent>
            </w:sdt>
            <w:r w:rsidR="00692703"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 xml:space="preserve"> </w:t>
            </w:r>
            <w:r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9381235106</w:t>
            </w:r>
          </w:p>
          <w:p w14:paraId="0F929AAB" w14:textId="62C336CD" w:rsidR="00692703" w:rsidRPr="00CF1A49" w:rsidRDefault="000F0477" w:rsidP="00913946">
            <w:pPr>
              <w:pStyle w:val="ContactInfoEmphasis"/>
              <w:contextualSpacing w:val="0"/>
            </w:pPr>
            <w:r>
              <w:t>Sundeep.kapuluru@gmail.com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3013A2D46F43CAA078447A55417D5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4E16D9" w:rsidRPr="004E16D9">
                <w:rPr>
                  <w:b w:val="0"/>
                  <w:color w:val="0000FF"/>
                  <w:u w:val="single"/>
                </w:rPr>
                <w:t>https://www.linkedin.com/in/sundeep-kapuluru-816424138/</w:t>
              </w:r>
            </w:hyperlink>
            <w:r w:rsidR="00692703" w:rsidRPr="00CF1A49">
              <w:t xml:space="preserve"> </w:t>
            </w:r>
          </w:p>
        </w:tc>
      </w:tr>
      <w:tr w:rsidR="009571D8" w:rsidRPr="00CF1A49" w14:paraId="08BD0B89" w14:textId="77777777" w:rsidTr="00692703">
        <w:tc>
          <w:tcPr>
            <w:tcW w:w="9360" w:type="dxa"/>
            <w:tcMar>
              <w:top w:w="432" w:type="dxa"/>
            </w:tcMar>
          </w:tcPr>
          <w:p w14:paraId="038B0EA2" w14:textId="43BC7908" w:rsidR="001755A8" w:rsidRPr="00CF1A49" w:rsidRDefault="004E16D9" w:rsidP="00913946">
            <w:pPr>
              <w:contextualSpacing w:val="0"/>
            </w:pPr>
            <w:r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To be potential resource to the organization where I can utilize my skills and knowledge which would help the both organization and myself</w:t>
            </w:r>
            <w:r w:rsidRPr="004E16D9">
              <w:t>.</w:t>
            </w:r>
          </w:p>
        </w:tc>
      </w:tr>
    </w:tbl>
    <w:p w14:paraId="57704077" w14:textId="77777777" w:rsidR="004E01EB" w:rsidRPr="00CF1A49" w:rsidRDefault="007C400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AFB044AA1AA451FA0120D1F65408CF9"/>
          </w:placeholder>
          <w:temporary/>
          <w:showingPlcHdr/>
          <w15:appearance w15:val="hidden"/>
        </w:sdtPr>
        <w:sdtEndPr/>
        <w:sdtContent>
          <w:r w:rsidR="004E01EB" w:rsidRPr="004B106C">
            <w:rPr>
              <w:rFonts w:asciiTheme="minorHAnsi" w:hAnsiTheme="minorHAnsi" w:cstheme="minorHAnsi"/>
              <w:sz w:val="32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FE908C3" w14:textId="77777777" w:rsidTr="0052696D">
        <w:trPr>
          <w:trHeight w:val="2641"/>
        </w:trPr>
        <w:tc>
          <w:tcPr>
            <w:tcW w:w="9290" w:type="dxa"/>
          </w:tcPr>
          <w:p w14:paraId="34C28B4D" w14:textId="77777777" w:rsidR="004E16D9" w:rsidRDefault="004E16D9" w:rsidP="001D0BF1">
            <w:pPr>
              <w:pStyle w:val="Heading2"/>
              <w:contextualSpacing w:val="0"/>
              <w:outlineLvl w:val="1"/>
              <w:rPr>
                <w:b w:val="0"/>
                <w:bCs/>
              </w:rPr>
            </w:pPr>
            <w:r w:rsidRPr="00BC3F55">
              <w:rPr>
                <w:b w:val="0"/>
                <w:bCs/>
              </w:rPr>
              <w:t>Apr</w:t>
            </w:r>
            <w:r w:rsidRPr="00E26D4D">
              <w:rPr>
                <w:b w:val="0"/>
                <w:bCs/>
              </w:rPr>
              <w:t>-201</w:t>
            </w:r>
            <w:r w:rsidRPr="00BC3F55">
              <w:rPr>
                <w:b w:val="0"/>
                <w:bCs/>
              </w:rPr>
              <w:t>9</w:t>
            </w:r>
            <w:r w:rsidRPr="00E26D4D">
              <w:rPr>
                <w:b w:val="0"/>
                <w:bCs/>
              </w:rPr>
              <w:t xml:space="preserve"> </w:t>
            </w:r>
            <w:r w:rsidRPr="00BC3F55">
              <w:rPr>
                <w:b w:val="0"/>
                <w:bCs/>
              </w:rPr>
              <w:t>– Sep-2019</w:t>
            </w:r>
          </w:p>
          <w:p w14:paraId="48C82043" w14:textId="30996A29" w:rsidR="001D0BF1" w:rsidRPr="00CF1A49" w:rsidRDefault="004E16D9" w:rsidP="001D0BF1">
            <w:pPr>
              <w:pStyle w:val="Heading2"/>
              <w:contextualSpacing w:val="0"/>
              <w:outlineLvl w:val="1"/>
            </w:pPr>
            <w:r w:rsidRPr="00951EC2">
              <w:rPr>
                <w:b w:val="0"/>
                <w:bCs/>
              </w:rPr>
              <w:t>Recruiter Associate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Nityo Infotech</w:t>
            </w:r>
          </w:p>
          <w:p w14:paraId="585135D5" w14:textId="385C7C63" w:rsidR="004E16D9" w:rsidRPr="00950D04" w:rsidRDefault="004E16D9" w:rsidP="0052696D">
            <w:pPr>
              <w:pStyle w:val="Heading2"/>
              <w:outlineLvl w:val="1"/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</w:pP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Pr="00950D04"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  <w:t>Conduct intake meetings with clients to agree on qualification criteria for candidates</w:t>
            </w:r>
          </w:p>
          <w:p w14:paraId="3E8B114F" w14:textId="77777777" w:rsidR="004E16D9" w:rsidRPr="004E16D9" w:rsidRDefault="004E16D9" w:rsidP="0052696D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Pr="00950D04"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  <w:t>Source and contact passive candidates online (e.g. via LinkedIn)</w:t>
            </w:r>
          </w:p>
          <w:p w14:paraId="7823D0DF" w14:textId="77777777" w:rsidR="004E16D9" w:rsidRPr="004E16D9" w:rsidRDefault="004E16D9" w:rsidP="0052696D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Pr="00950D04"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  <w:t>Screen resumes and job applications.</w:t>
            </w:r>
          </w:p>
          <w:p w14:paraId="1110FEAA" w14:textId="77777777" w:rsidR="004E16D9" w:rsidRPr="004E16D9" w:rsidRDefault="004E16D9" w:rsidP="0052696D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Pr="00950D04"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  <w:t>Update clients on hiring status (e.g. number of screened candidates)</w:t>
            </w:r>
          </w:p>
          <w:p w14:paraId="540678C7" w14:textId="77777777" w:rsidR="004E16D9" w:rsidRPr="004E16D9" w:rsidRDefault="004E16D9" w:rsidP="0052696D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Pr="00950D04"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  <w:t>Prepare candidates before interviews with clients</w:t>
            </w:r>
          </w:p>
          <w:p w14:paraId="17544CE7" w14:textId="77777777" w:rsidR="004E16D9" w:rsidRPr="00950D04" w:rsidRDefault="004E16D9" w:rsidP="0052696D">
            <w:pPr>
              <w:pStyle w:val="Heading2"/>
              <w:outlineLvl w:val="1"/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</w:pP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4E16D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Pr="00950D04">
              <w:rPr>
                <w:rFonts w:ascii="Calibri" w:eastAsia="Calibri" w:hAnsi="Calibri" w:cs="Calibri"/>
                <w:b w:val="0"/>
                <w:bCs/>
                <w:caps w:val="0"/>
                <w:color w:val="auto"/>
                <w:sz w:val="24"/>
                <w:szCs w:val="22"/>
                <w:lang w:bidi="en-US"/>
              </w:rPr>
              <w:t>Create talent pipelines with high-potential candidates for future job opportunities</w:t>
            </w:r>
          </w:p>
          <w:p w14:paraId="408A97A9" w14:textId="17873081" w:rsidR="001E3120" w:rsidRPr="00CF1A49" w:rsidRDefault="004E16D9" w:rsidP="0052696D">
            <w:pPr>
              <w:contextualSpacing w:val="0"/>
            </w:pPr>
            <w:r w:rsidRPr="004E16D9">
              <w:t>•</w:t>
            </w:r>
            <w:r w:rsidRPr="004E16D9">
              <w:tab/>
            </w:r>
            <w:r w:rsidRPr="00950D04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Keep detailed records of past applicants information, including resumes, assignments and interview evaluations.</w:t>
            </w:r>
          </w:p>
        </w:tc>
      </w:tr>
    </w:tbl>
    <w:sdt>
      <w:sdtPr>
        <w:alias w:val="Education:"/>
        <w:tag w:val="Education:"/>
        <w:id w:val="-1908763273"/>
        <w:placeholder>
          <w:docPart w:val="26602E59D705445A992C814DFC50D6DB"/>
        </w:placeholder>
        <w:temporary/>
        <w:showingPlcHdr/>
        <w15:appearance w15:val="hidden"/>
      </w:sdtPr>
      <w:sdtEndPr/>
      <w:sdtContent>
        <w:p w14:paraId="59B878E5" w14:textId="77777777" w:rsidR="00DA59AA" w:rsidRPr="00CF1A49" w:rsidRDefault="00DA59AA" w:rsidP="0097790C">
          <w:pPr>
            <w:pStyle w:val="Heading1"/>
          </w:pPr>
          <w:r w:rsidRPr="004B106C">
            <w:rPr>
              <w:rFonts w:asciiTheme="minorHAnsi" w:hAnsiTheme="minorHAnsi" w:cstheme="minorHAnsi"/>
              <w:sz w:val="32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7E61914C" w14:textId="77777777" w:rsidTr="00A94739">
        <w:trPr>
          <w:trHeight w:val="1110"/>
        </w:trPr>
        <w:tc>
          <w:tcPr>
            <w:tcW w:w="9532" w:type="dxa"/>
          </w:tcPr>
          <w:p w14:paraId="1502D730" w14:textId="5D234BEF" w:rsidR="001D0BF1" w:rsidRPr="00CF1A49" w:rsidRDefault="004E16D9" w:rsidP="001D0BF1">
            <w:pPr>
              <w:pStyle w:val="Heading3"/>
              <w:contextualSpacing w:val="0"/>
              <w:outlineLvl w:val="2"/>
            </w:pPr>
            <w:r>
              <w:t>sep 2014 – jun 2018</w:t>
            </w:r>
          </w:p>
          <w:p w14:paraId="290618CB" w14:textId="61FD99C1" w:rsidR="001D0BF1" w:rsidRPr="00CF1A49" w:rsidRDefault="004E16D9" w:rsidP="001D0BF1">
            <w:pPr>
              <w:pStyle w:val="Heading2"/>
              <w:contextualSpacing w:val="0"/>
              <w:outlineLvl w:val="1"/>
            </w:pPr>
            <w:r>
              <w:t>Bachelor’s of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sree venkateswara college of engineering</w:t>
            </w:r>
          </w:p>
          <w:p w14:paraId="69F1DABE" w14:textId="1482663F" w:rsidR="007538DC" w:rsidRPr="00CF1A49" w:rsidRDefault="004E16D9" w:rsidP="007538DC">
            <w:pPr>
              <w:contextualSpacing w:val="0"/>
            </w:pPr>
            <w:r w:rsidRPr="004E16D9">
              <w:rPr>
                <w:rFonts w:ascii="Calibri" w:eastAsia="Calibri" w:hAnsi="Calibri" w:cs="Calibri"/>
                <w:color w:val="auto"/>
                <w:sz w:val="24"/>
                <w:lang w:bidi="en-US"/>
              </w:rPr>
              <w:t xml:space="preserve">Completed </w:t>
            </w:r>
            <w:r w:rsidRPr="004E16D9">
              <w:rPr>
                <w:rFonts w:ascii="Calibri" w:eastAsia="Calibri" w:hAnsi="Calibri" w:cs="Calibri"/>
                <w:b/>
                <w:bCs/>
                <w:color w:val="auto"/>
                <w:sz w:val="24"/>
                <w:lang w:bidi="en-US"/>
              </w:rPr>
              <w:t>ELECTRONICS AND COMMUNICATION ENGINEERING</w:t>
            </w:r>
            <w:r w:rsidRPr="004E16D9">
              <w:rPr>
                <w:rFonts w:ascii="Calibri" w:eastAsia="Calibri" w:hAnsi="Calibri" w:cs="Calibri"/>
                <w:color w:val="auto"/>
                <w:sz w:val="24"/>
                <w:lang w:bidi="en-US"/>
              </w:rPr>
              <w:t xml:space="preserve"> with </w:t>
            </w:r>
            <w:r>
              <w:rPr>
                <w:rFonts w:ascii="Calibri" w:eastAsia="Calibri" w:hAnsi="Calibri" w:cs="Calibri"/>
                <w:color w:val="auto"/>
                <w:sz w:val="24"/>
                <w:lang w:bidi="en-US"/>
              </w:rPr>
              <w:t>5</w:t>
            </w:r>
            <w:r w:rsidR="00B123AF">
              <w:rPr>
                <w:rFonts w:ascii="Calibri" w:eastAsia="Calibri" w:hAnsi="Calibri" w:cs="Calibri"/>
                <w:color w:val="auto"/>
                <w:sz w:val="24"/>
                <w:lang w:bidi="en-US"/>
              </w:rPr>
              <w:t>9</w:t>
            </w:r>
            <w:r>
              <w:rPr>
                <w:rFonts w:ascii="Calibri" w:eastAsia="Calibri" w:hAnsi="Calibri" w:cs="Calibri"/>
                <w:color w:val="auto"/>
                <w:sz w:val="24"/>
                <w:lang w:bidi="en-US"/>
              </w:rPr>
              <w:t>.00</w:t>
            </w:r>
            <w:r w:rsidRPr="004E16D9">
              <w:rPr>
                <w:rFonts w:ascii="Calibri" w:eastAsia="Calibri" w:hAnsi="Calibri" w:cs="Calibri"/>
                <w:color w:val="auto"/>
                <w:sz w:val="24"/>
                <w:lang w:bidi="en-US"/>
              </w:rPr>
              <w:t>%</w:t>
            </w:r>
          </w:p>
        </w:tc>
      </w:tr>
      <w:tr w:rsidR="00F61DF9" w:rsidRPr="00CF1A49" w14:paraId="18D26709" w14:textId="77777777" w:rsidTr="00A94739">
        <w:trPr>
          <w:trHeight w:val="1405"/>
        </w:trPr>
        <w:tc>
          <w:tcPr>
            <w:tcW w:w="9532" w:type="dxa"/>
            <w:tcMar>
              <w:top w:w="216" w:type="dxa"/>
            </w:tcMar>
          </w:tcPr>
          <w:p w14:paraId="00100E7E" w14:textId="07A26AEB" w:rsidR="00F61DF9" w:rsidRPr="00CF1A49" w:rsidRDefault="004E16D9" w:rsidP="00F61DF9">
            <w:pPr>
              <w:pStyle w:val="Heading3"/>
              <w:contextualSpacing w:val="0"/>
              <w:outlineLvl w:val="2"/>
            </w:pPr>
            <w:r>
              <w:t>jun 2012 – may 2014</w:t>
            </w:r>
          </w:p>
          <w:p w14:paraId="0308B13F" w14:textId="370CE960" w:rsidR="00F61DF9" w:rsidRPr="00CF1A49" w:rsidRDefault="005C6D09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 w:rsidR="00A94739">
              <w:rPr>
                <w:rStyle w:val="SubtleReference"/>
              </w:rPr>
              <w:t>narayana junior college</w:t>
            </w:r>
          </w:p>
          <w:p w14:paraId="44F9562C" w14:textId="77777777" w:rsidR="00F61DF9" w:rsidRPr="004B106C" w:rsidRDefault="00A94739" w:rsidP="00F61DF9">
            <w:p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4B106C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Secured 84.88%</w:t>
            </w:r>
          </w:p>
          <w:p w14:paraId="39DAB67F" w14:textId="77777777" w:rsidR="00A94739" w:rsidRDefault="00A94739" w:rsidP="00F61DF9"/>
          <w:p w14:paraId="1697F9C2" w14:textId="57BD7A42" w:rsidR="00A94739" w:rsidRPr="00CF1A49" w:rsidRDefault="00A94739" w:rsidP="00A94739">
            <w:pPr>
              <w:pStyle w:val="Heading3"/>
              <w:contextualSpacing w:val="0"/>
              <w:outlineLvl w:val="2"/>
            </w:pPr>
            <w:r>
              <w:t>jun 2011 – may 2012</w:t>
            </w:r>
          </w:p>
          <w:p w14:paraId="5F55563A" w14:textId="71EDCDCA" w:rsidR="00A94739" w:rsidRPr="00CF1A49" w:rsidRDefault="00A94739" w:rsidP="00A94739">
            <w:pPr>
              <w:pStyle w:val="Heading2"/>
              <w:contextualSpacing w:val="0"/>
              <w:outlineLvl w:val="1"/>
            </w:pPr>
            <w:r>
              <w:t xml:space="preserve"> high school</w:t>
            </w:r>
            <w:r w:rsidRPr="00CF1A49">
              <w:t xml:space="preserve">, </w:t>
            </w:r>
            <w:r>
              <w:rPr>
                <w:rStyle w:val="SubtleReference"/>
              </w:rPr>
              <w:t>Himalaya public school</w:t>
            </w:r>
          </w:p>
          <w:p w14:paraId="7F847D93" w14:textId="3D4985DA" w:rsidR="00A94739" w:rsidRDefault="00A94739" w:rsidP="00A94739">
            <w:pPr>
              <w:contextualSpacing w:val="0"/>
            </w:pPr>
            <w:r w:rsidRPr="004B106C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Secured 6.0 CPGA</w:t>
            </w:r>
          </w:p>
        </w:tc>
      </w:tr>
    </w:tbl>
    <w:sdt>
      <w:sdtPr>
        <w:alias w:val="Skills:"/>
        <w:tag w:val="Skills:"/>
        <w:id w:val="-1392877668"/>
        <w:placeholder>
          <w:docPart w:val="71BBC531BD4F43B48847B32994C2928A"/>
        </w:placeholder>
        <w:temporary/>
        <w:showingPlcHdr/>
        <w15:appearance w15:val="hidden"/>
      </w:sdtPr>
      <w:sdtEndPr/>
      <w:sdtContent>
        <w:p w14:paraId="26881A87" w14:textId="45C4F0ED" w:rsidR="00FE7B9A" w:rsidRDefault="00486277" w:rsidP="00486277">
          <w:pPr>
            <w:pStyle w:val="Heading1"/>
          </w:pPr>
          <w:r w:rsidRPr="004B106C">
            <w:rPr>
              <w:rFonts w:asciiTheme="minorHAnsi" w:hAnsiTheme="minorHAnsi" w:cstheme="minorHAnsi"/>
              <w:sz w:val="32"/>
            </w:rPr>
            <w:t>Skills</w:t>
          </w:r>
        </w:p>
      </w:sdtContent>
    </w:sdt>
    <w:p w14:paraId="7EE098CD" w14:textId="2143E90D" w:rsidR="00FE7B9A" w:rsidRDefault="00FE7B9A" w:rsidP="00FE7B9A">
      <w:pPr>
        <w:widowControl w:val="0"/>
        <w:tabs>
          <w:tab w:val="left" w:pos="861"/>
        </w:tabs>
        <w:autoSpaceDE w:val="0"/>
        <w:autoSpaceDN w:val="0"/>
        <w:spacing w:before="1"/>
        <w:ind w:left="860"/>
        <w:rPr>
          <w:rFonts w:ascii="Calibri" w:eastAsia="Calibri" w:hAnsi="Calibri" w:cs="Calibri"/>
          <w:color w:val="auto"/>
          <w:sz w:val="24"/>
          <w:lang w:bidi="en-US"/>
        </w:rPr>
      </w:pPr>
      <w:r w:rsidRPr="00FE7B9A">
        <w:rPr>
          <w:rFonts w:ascii="Calibri" w:eastAsia="Calibri" w:hAnsi="Calibri" w:cs="Calibri"/>
          <w:b/>
          <w:color w:val="auto"/>
          <w:sz w:val="24"/>
          <w:lang w:bidi="en-US"/>
        </w:rPr>
        <w:t xml:space="preserve">               </w:t>
      </w:r>
      <w:r w:rsidRPr="00FE7B9A">
        <w:rPr>
          <w:rFonts w:ascii="Calibri" w:eastAsia="Calibri" w:hAnsi="Calibri" w:cs="Calibri"/>
          <w:color w:val="auto"/>
          <w:sz w:val="24"/>
          <w:lang w:bidi="en-US"/>
        </w:rPr>
        <w:t xml:space="preserve">I trained </w:t>
      </w:r>
      <w:r w:rsidR="00567CF0">
        <w:rPr>
          <w:rFonts w:ascii="Calibri" w:eastAsia="Calibri" w:hAnsi="Calibri" w:cs="Calibri"/>
          <w:color w:val="auto"/>
          <w:sz w:val="24"/>
          <w:lang w:bidi="en-US"/>
        </w:rPr>
        <w:t xml:space="preserve">on </w:t>
      </w:r>
      <w:r w:rsidRPr="00FE7B9A">
        <w:rPr>
          <w:rFonts w:ascii="Calibri" w:eastAsia="Calibri" w:hAnsi="Calibri" w:cs="Calibri"/>
          <w:color w:val="auto"/>
          <w:sz w:val="24"/>
          <w:lang w:bidi="en-US"/>
        </w:rPr>
        <w:t xml:space="preserve">software testing concepts and open source tools </w:t>
      </w:r>
      <w:r w:rsidRPr="00FE7B9A">
        <w:rPr>
          <w:rFonts w:ascii="Calibri" w:eastAsia="Calibri" w:hAnsi="Calibri" w:cs="Calibri"/>
          <w:b/>
          <w:bCs/>
          <w:color w:val="auto"/>
          <w:sz w:val="24"/>
          <w:lang w:bidi="en-US"/>
        </w:rPr>
        <w:t>in Mind Q Systems Priva</w:t>
      </w:r>
      <w:r w:rsidRPr="00950D04">
        <w:rPr>
          <w:rFonts w:ascii="Calibri" w:eastAsia="Calibri" w:hAnsi="Calibri" w:cs="Calibri"/>
          <w:b/>
          <w:bCs/>
          <w:color w:val="auto"/>
          <w:sz w:val="24"/>
          <w:lang w:bidi="en-US"/>
        </w:rPr>
        <w:t>t</w:t>
      </w:r>
      <w:r w:rsidRPr="00FE7B9A">
        <w:rPr>
          <w:rFonts w:ascii="Calibri" w:eastAsia="Calibri" w:hAnsi="Calibri" w:cs="Calibri"/>
          <w:b/>
          <w:bCs/>
          <w:color w:val="auto"/>
          <w:sz w:val="24"/>
          <w:lang w:bidi="en-US"/>
        </w:rPr>
        <w:t>e Limited, Hyderabad</w:t>
      </w:r>
      <w:r w:rsidRPr="00FE7B9A">
        <w:rPr>
          <w:rFonts w:ascii="Calibri" w:eastAsia="Calibri" w:hAnsi="Calibri" w:cs="Calibri"/>
          <w:color w:val="auto"/>
          <w:sz w:val="24"/>
          <w:lang w:bidi="en-US"/>
        </w:rPr>
        <w:t xml:space="preserve"> and I improved my skill set on various software testing techniques and tools.</w:t>
      </w:r>
    </w:p>
    <w:p w14:paraId="4C62C91A" w14:textId="77777777" w:rsidR="00FE7B9A" w:rsidRPr="00FE7B9A" w:rsidRDefault="00FE7B9A" w:rsidP="00FE7B9A">
      <w:pPr>
        <w:widowControl w:val="0"/>
        <w:tabs>
          <w:tab w:val="left" w:pos="861"/>
        </w:tabs>
        <w:autoSpaceDE w:val="0"/>
        <w:autoSpaceDN w:val="0"/>
        <w:spacing w:before="1"/>
        <w:ind w:left="860"/>
        <w:rPr>
          <w:rFonts w:ascii="Calibri" w:eastAsia="Calibri" w:hAnsi="Calibri" w:cs="Calibri"/>
          <w:color w:val="auto"/>
          <w:sz w:val="24"/>
          <w:lang w:bidi="en-US"/>
        </w:r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6C50477" w14:textId="77777777" w:rsidTr="000B35D8">
        <w:tc>
          <w:tcPr>
            <w:tcW w:w="4680" w:type="dxa"/>
          </w:tcPr>
          <w:p w14:paraId="333815D1" w14:textId="45D04038" w:rsidR="001E3120" w:rsidRPr="000B35D8" w:rsidRDefault="00A94739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0B35D8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Manual Testing, Automation Testing</w:t>
            </w:r>
          </w:p>
          <w:p w14:paraId="2670A482" w14:textId="77777777" w:rsidR="001F4E6D" w:rsidRPr="000B35D8" w:rsidRDefault="00A94739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0B35D8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SDLC, STLC, BLC, Black Box &amp; White Box Testing Techniques</w:t>
            </w:r>
          </w:p>
          <w:p w14:paraId="7D966F97" w14:textId="77777777" w:rsidR="00A94739" w:rsidRPr="000B35D8" w:rsidRDefault="00175CF4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color w:val="auto"/>
              </w:rPr>
            </w:pPr>
            <w:r w:rsidRPr="000B35D8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Smoke Testing, Sanity Testing, Regression Testing, Re-Testing</w:t>
            </w:r>
            <w:r w:rsidR="000B35D8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.</w:t>
            </w:r>
          </w:p>
          <w:p w14:paraId="295D087E" w14:textId="77777777" w:rsidR="000B35D8" w:rsidRDefault="000B35D8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>Test Scenarios, Test Cases, Test Data.</w:t>
            </w:r>
          </w:p>
          <w:p w14:paraId="09A9BA09" w14:textId="5FE32DB3" w:rsidR="000B35D8" w:rsidRPr="000B35D8" w:rsidRDefault="000B35D8" w:rsidP="000B35D8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color w:val="auto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39ECECA9" w14:textId="4FC26838" w:rsidR="000B35D8" w:rsidRPr="000B35D8" w:rsidRDefault="000B35D8" w:rsidP="000B35D8">
            <w:pPr>
              <w:pStyle w:val="ListBullet"/>
              <w:numPr>
                <w:ilvl w:val="0"/>
                <w:numId w:val="21"/>
              </w:numPr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0B35D8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Xpath for locating elements in web pages.</w:t>
            </w:r>
          </w:p>
          <w:p w14:paraId="027BD78D" w14:textId="0C00AA55" w:rsidR="000B35D8" w:rsidRDefault="000B35D8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Agile Methodology.</w:t>
            </w:r>
          </w:p>
          <w:p w14:paraId="4F52AD35" w14:textId="5BF288ED" w:rsidR="003A0632" w:rsidRPr="00FE7B9A" w:rsidRDefault="00175CF4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FE7B9A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Android Development, Android SDK</w:t>
            </w:r>
          </w:p>
          <w:p w14:paraId="31CB9E1A" w14:textId="65218749" w:rsidR="001E3120" w:rsidRPr="000B35D8" w:rsidRDefault="00175CF4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FE7B9A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Good Knowledge on SQL</w:t>
            </w:r>
            <w:r w:rsidR="00BA606E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.</w:t>
            </w:r>
          </w:p>
          <w:p w14:paraId="0ACD2376" w14:textId="77777777" w:rsidR="001E3120" w:rsidRPr="00FE7B9A" w:rsidRDefault="00175CF4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FE7B9A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Good Knowledge on Core Java</w:t>
            </w:r>
            <w:r w:rsidR="00FE7B9A" w:rsidRPr="00FE7B9A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.</w:t>
            </w:r>
          </w:p>
          <w:p w14:paraId="6B7D08BC" w14:textId="12D95756" w:rsidR="000B35D8" w:rsidRPr="000B35D8" w:rsidRDefault="00FE7B9A" w:rsidP="000B35D8">
            <w:pPr>
              <w:pStyle w:val="ListBullet"/>
              <w:numPr>
                <w:ilvl w:val="0"/>
                <w:numId w:val="21"/>
              </w:numPr>
              <w:contextualSpacing w:val="0"/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</w:pPr>
            <w:r w:rsidRPr="00FE7B9A">
              <w:rPr>
                <w:rFonts w:ascii="Calibri" w:eastAsia="Calibri" w:hAnsi="Calibri" w:cs="Calibri"/>
                <w:bCs/>
                <w:color w:val="auto"/>
                <w:sz w:val="24"/>
                <w:lang w:bidi="en-US"/>
              </w:rPr>
              <w:t>Good Knowledge on Github.</w:t>
            </w:r>
          </w:p>
        </w:tc>
      </w:tr>
      <w:tr w:rsidR="000B35D8" w:rsidRPr="006E1507" w14:paraId="50D98FB2" w14:textId="77777777" w:rsidTr="000B35D8">
        <w:trPr>
          <w:gridAfter w:val="1"/>
          <w:wAfter w:w="4680" w:type="dxa"/>
          <w:trHeight w:val="95"/>
        </w:trPr>
        <w:tc>
          <w:tcPr>
            <w:tcW w:w="4680" w:type="dxa"/>
            <w:tcMar>
              <w:left w:w="360" w:type="dxa"/>
            </w:tcMar>
          </w:tcPr>
          <w:p w14:paraId="1B922671" w14:textId="77777777" w:rsidR="000B35D8" w:rsidRDefault="000B35D8" w:rsidP="00175C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35A36F7" w14:textId="0C2A85B0" w:rsidR="000B35D8" w:rsidRPr="004B106C" w:rsidRDefault="000B35D8" w:rsidP="000B35D8">
      <w:pPr>
        <w:pStyle w:val="Heading1"/>
        <w:rPr>
          <w:sz w:val="32"/>
        </w:rPr>
      </w:pPr>
      <w:r w:rsidRPr="004B106C">
        <w:rPr>
          <w:rFonts w:asciiTheme="minorHAnsi" w:hAnsiTheme="minorHAnsi" w:cstheme="minorHAnsi"/>
          <w:sz w:val="32"/>
        </w:rPr>
        <w:t>Tools</w:t>
      </w:r>
    </w:p>
    <w:p w14:paraId="74B87023" w14:textId="56F98789" w:rsidR="000B35D8" w:rsidRDefault="000B35D8" w:rsidP="000B35D8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0B35D8">
        <w:rPr>
          <w:rFonts w:asciiTheme="minorHAnsi" w:hAnsiTheme="minorHAnsi" w:cstheme="minorHAnsi"/>
          <w:b w:val="0"/>
          <w:bCs/>
          <w:sz w:val="24"/>
          <w:szCs w:val="24"/>
        </w:rPr>
        <w:t>S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elenium</w:t>
      </w:r>
    </w:p>
    <w:p w14:paraId="3DD16497" w14:textId="006C7D8A" w:rsidR="000B35D8" w:rsidRDefault="000B35D8" w:rsidP="000B35D8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eclipse</w:t>
      </w:r>
    </w:p>
    <w:p w14:paraId="34C0D2C2" w14:textId="500560EB" w:rsidR="000B35D8" w:rsidRPr="000B35D8" w:rsidRDefault="000B35D8" w:rsidP="000B35D8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Android studio, avd manager</w:t>
      </w:r>
    </w:p>
    <w:p w14:paraId="4D1742DE" w14:textId="3B7B9CD4" w:rsidR="000B35D8" w:rsidRDefault="000B35D8" w:rsidP="000B35D8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microsoft sql server management studio.</w:t>
      </w:r>
    </w:p>
    <w:p w14:paraId="103C4098" w14:textId="7286B6F2" w:rsidR="005A7147" w:rsidRDefault="005A7147" w:rsidP="005A7147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747FDE18" w14:textId="0EDA41A1" w:rsidR="005A7147" w:rsidRPr="004B106C" w:rsidRDefault="005A7147" w:rsidP="005A7147">
      <w:pPr>
        <w:pStyle w:val="Heading1"/>
        <w:rPr>
          <w:sz w:val="32"/>
        </w:rPr>
      </w:pPr>
      <w:r>
        <w:rPr>
          <w:rFonts w:asciiTheme="minorHAnsi" w:hAnsiTheme="minorHAnsi" w:cstheme="minorHAnsi"/>
          <w:sz w:val="32"/>
        </w:rPr>
        <w:t>personality traits</w:t>
      </w:r>
    </w:p>
    <w:p w14:paraId="687846F0" w14:textId="6C95F15C" w:rsidR="005A7147" w:rsidRDefault="005A7147" w:rsidP="005A7147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good team player</w:t>
      </w:r>
    </w:p>
    <w:p w14:paraId="694647B7" w14:textId="193A437E" w:rsidR="005A7147" w:rsidRDefault="005A7147" w:rsidP="005A7147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hardworking nature</w:t>
      </w:r>
    </w:p>
    <w:p w14:paraId="483A3236" w14:textId="089E7B19" w:rsidR="005A7147" w:rsidRPr="000B35D8" w:rsidRDefault="005A7147" w:rsidP="005A7147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positive attitude</w:t>
      </w:r>
    </w:p>
    <w:p w14:paraId="352556CE" w14:textId="609BFB0A" w:rsidR="005A7147" w:rsidRDefault="005A7147" w:rsidP="005A7147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adaptability to new envir</w:t>
      </w:r>
      <w:r w:rsidR="00F60AAB">
        <w:rPr>
          <w:rFonts w:asciiTheme="minorHAnsi" w:hAnsiTheme="minorHAnsi" w:cstheme="minorHAnsi"/>
          <w:b w:val="0"/>
          <w:bCs/>
          <w:sz w:val="24"/>
          <w:szCs w:val="24"/>
        </w:rPr>
        <w:t>onment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5AFA956F" w14:textId="5A43A541" w:rsidR="00F60AAB" w:rsidRDefault="00F60AAB" w:rsidP="00F60AAB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39FDA10B" w14:textId="511539AB" w:rsidR="00F60AAB" w:rsidRPr="004B106C" w:rsidRDefault="00E33BED" w:rsidP="00F60AAB">
      <w:pPr>
        <w:pStyle w:val="Heading1"/>
        <w:rPr>
          <w:sz w:val="32"/>
        </w:rPr>
      </w:pPr>
      <w:r>
        <w:rPr>
          <w:rFonts w:asciiTheme="minorHAnsi" w:hAnsiTheme="minorHAnsi" w:cstheme="minorHAnsi"/>
          <w:sz w:val="32"/>
        </w:rPr>
        <w:t>achievement</w:t>
      </w:r>
    </w:p>
    <w:p w14:paraId="702797F6" w14:textId="2C66D66F" w:rsidR="00F60AAB" w:rsidRDefault="00F60AAB" w:rsidP="00F60AAB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secured software testing certificate in mindq sytems institute with </w:t>
      </w:r>
      <w:r w:rsidR="00624153">
        <w:rPr>
          <w:rFonts w:asciiTheme="minorHAnsi" w:hAnsiTheme="minorHAnsi" w:cstheme="minorHAnsi"/>
          <w:b w:val="0"/>
          <w:bCs/>
          <w:sz w:val="24"/>
          <w:szCs w:val="24"/>
        </w:rPr>
        <w:t>b+ grade.</w:t>
      </w:r>
    </w:p>
    <w:p w14:paraId="4408764E" w14:textId="63F440CD" w:rsidR="00624153" w:rsidRPr="00F60AAB" w:rsidRDefault="00624153" w:rsidP="00F60AAB">
      <w:pPr>
        <w:pStyle w:val="Heading1"/>
        <w:numPr>
          <w:ilvl w:val="0"/>
          <w:numId w:val="3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good</w:t>
      </w:r>
      <w:r w:rsidRPr="00624153">
        <w:rPr>
          <w:rFonts w:asciiTheme="minorHAnsi" w:hAnsiTheme="minorHAnsi" w:cstheme="minorHAnsi"/>
          <w:b w:val="0"/>
          <w:bCs/>
          <w:sz w:val="24"/>
          <w:szCs w:val="24"/>
        </w:rPr>
        <w:t xml:space="preserve"> performances in Extra-curricular activities in school/college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78ADC673" w14:textId="3DA32350" w:rsidR="004B106C" w:rsidRDefault="004B106C" w:rsidP="004B106C">
      <w:pPr>
        <w:pStyle w:val="Heading1"/>
        <w:ind w:left="720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7A0A4DF4" w14:textId="74EB911A" w:rsidR="004B106C" w:rsidRDefault="004B106C" w:rsidP="004B106C">
      <w:pPr>
        <w:pStyle w:val="Heading1"/>
        <w:rPr>
          <w:rFonts w:asciiTheme="minorHAnsi" w:hAnsiTheme="minorHAnsi" w:cstheme="minorHAnsi"/>
          <w:sz w:val="32"/>
        </w:rPr>
      </w:pPr>
      <w:r w:rsidRPr="004B106C">
        <w:rPr>
          <w:rFonts w:asciiTheme="minorHAnsi" w:hAnsiTheme="minorHAnsi" w:cstheme="minorHAnsi"/>
          <w:sz w:val="32"/>
        </w:rPr>
        <w:t>Personal profile</w:t>
      </w:r>
    </w:p>
    <w:p w14:paraId="68E46ACB" w14:textId="77777777" w:rsidR="004B106C" w:rsidRPr="004B106C" w:rsidRDefault="004B106C" w:rsidP="004B106C">
      <w:pPr>
        <w:widowControl w:val="0"/>
        <w:tabs>
          <w:tab w:val="left" w:pos="3740"/>
          <w:tab w:val="left" w:pos="4079"/>
        </w:tabs>
        <w:autoSpaceDE w:val="0"/>
        <w:autoSpaceDN w:val="0"/>
        <w:ind w:left="86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Father</w:t>
      </w:r>
      <w:r w:rsidRPr="004B106C">
        <w:rPr>
          <w:rFonts w:ascii="Calibri" w:eastAsia="Calibri" w:hAnsi="Calibri" w:cs="Calibri"/>
          <w:color w:val="auto"/>
          <w:spacing w:val="-3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Name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>: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Sri.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K. Krishna</w:t>
      </w:r>
    </w:p>
    <w:p w14:paraId="1DE1CCC2" w14:textId="77777777" w:rsidR="004B106C" w:rsidRPr="004B106C" w:rsidRDefault="004B106C" w:rsidP="004B106C">
      <w:pPr>
        <w:widowControl w:val="0"/>
        <w:tabs>
          <w:tab w:val="left" w:pos="3740"/>
          <w:tab w:val="left" w:pos="4079"/>
        </w:tabs>
        <w:autoSpaceDE w:val="0"/>
        <w:autoSpaceDN w:val="0"/>
        <w:ind w:left="86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Mother</w:t>
      </w:r>
      <w:r w:rsidRPr="004B106C">
        <w:rPr>
          <w:rFonts w:ascii="Calibri" w:eastAsia="Calibri" w:hAnsi="Calibri" w:cs="Calibri"/>
          <w:color w:val="auto"/>
          <w:spacing w:val="-2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Name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>: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Smt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 xml:space="preserve">.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K. Suneetha</w:t>
      </w:r>
    </w:p>
    <w:p w14:paraId="7A78EE3D" w14:textId="77777777" w:rsidR="004B106C" w:rsidRPr="004B106C" w:rsidRDefault="004B106C" w:rsidP="004B106C">
      <w:pPr>
        <w:widowControl w:val="0"/>
        <w:tabs>
          <w:tab w:val="left" w:pos="3740"/>
          <w:tab w:val="left" w:pos="4079"/>
        </w:tabs>
        <w:autoSpaceDE w:val="0"/>
        <w:autoSpaceDN w:val="0"/>
        <w:ind w:left="86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Date</w:t>
      </w:r>
      <w:r w:rsidRPr="004B106C">
        <w:rPr>
          <w:rFonts w:ascii="Calibri" w:eastAsia="Calibri" w:hAnsi="Calibri" w:cs="Calibri"/>
          <w:color w:val="auto"/>
          <w:spacing w:val="-3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of</w:t>
      </w:r>
      <w:r w:rsidRPr="004B106C">
        <w:rPr>
          <w:rFonts w:ascii="Calibri" w:eastAsia="Calibri" w:hAnsi="Calibri" w:cs="Calibri"/>
          <w:color w:val="auto"/>
          <w:spacing w:val="-1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Birth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>: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25-Sep-1996</w:t>
      </w:r>
    </w:p>
    <w:p w14:paraId="0C588A1B" w14:textId="6AFBC878" w:rsidR="004B106C" w:rsidRPr="004B106C" w:rsidRDefault="00A00B88" w:rsidP="004B106C">
      <w:pPr>
        <w:widowControl w:val="0"/>
        <w:tabs>
          <w:tab w:val="left" w:pos="3740"/>
          <w:tab w:val="left" w:pos="4079"/>
        </w:tabs>
        <w:autoSpaceDE w:val="0"/>
        <w:autoSpaceDN w:val="0"/>
        <w:ind w:left="86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>
        <w:rPr>
          <w:rFonts w:ascii="Calibri" w:eastAsia="Calibri" w:hAnsi="Calibri" w:cs="Calibri"/>
          <w:color w:val="auto"/>
          <w:sz w:val="24"/>
          <w:szCs w:val="24"/>
          <w:lang w:bidi="en-US"/>
        </w:rPr>
        <w:t>Gender</w:t>
      </w:r>
      <w:r w:rsidR="004B106C"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ab/>
      </w:r>
      <w:r w:rsidR="004B106C"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>:</w:t>
      </w:r>
      <w:r w:rsidR="004B106C"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ab/>
      </w:r>
      <w:r w:rsidR="004B106C"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Male</w:t>
      </w:r>
    </w:p>
    <w:p w14:paraId="3BB6EFAC" w14:textId="77777777" w:rsidR="004B106C" w:rsidRPr="004B106C" w:rsidRDefault="004B106C" w:rsidP="004B106C">
      <w:pPr>
        <w:widowControl w:val="0"/>
        <w:tabs>
          <w:tab w:val="left" w:pos="3740"/>
          <w:tab w:val="left" w:pos="4081"/>
        </w:tabs>
        <w:autoSpaceDE w:val="0"/>
        <w:autoSpaceDN w:val="0"/>
        <w:ind w:left="86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Marital</w:t>
      </w:r>
      <w:r w:rsidRPr="004B106C">
        <w:rPr>
          <w:rFonts w:ascii="Calibri" w:eastAsia="Calibri" w:hAnsi="Calibri" w:cs="Calibri"/>
          <w:color w:val="auto"/>
          <w:spacing w:val="-3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Status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>: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Single</w:t>
      </w:r>
    </w:p>
    <w:p w14:paraId="7415665C" w14:textId="36E93FAB" w:rsidR="004B106C" w:rsidRDefault="004B106C" w:rsidP="004B106C">
      <w:pPr>
        <w:widowControl w:val="0"/>
        <w:tabs>
          <w:tab w:val="left" w:pos="3740"/>
          <w:tab w:val="left" w:pos="4079"/>
        </w:tabs>
        <w:autoSpaceDE w:val="0"/>
        <w:autoSpaceDN w:val="0"/>
        <w:ind w:left="86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Languages</w:t>
      </w:r>
      <w:r w:rsidRPr="004B106C">
        <w:rPr>
          <w:rFonts w:ascii="Calibri" w:eastAsia="Calibri" w:hAnsi="Calibri" w:cs="Calibri"/>
          <w:color w:val="auto"/>
          <w:spacing w:val="-2"/>
          <w:sz w:val="24"/>
          <w:szCs w:val="24"/>
          <w:lang w:bidi="en-US"/>
        </w:rPr>
        <w:t xml:space="preserve"> 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Conversant</w:t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>:</w:t>
      </w:r>
      <w:r w:rsidRPr="004B106C">
        <w:rPr>
          <w:rFonts w:ascii="Calibri" w:eastAsia="Calibri" w:hAnsi="Calibri" w:cs="Calibri"/>
          <w:b/>
          <w:color w:val="auto"/>
          <w:sz w:val="24"/>
          <w:szCs w:val="24"/>
          <w:lang w:bidi="en-US"/>
        </w:rPr>
        <w:tab/>
      </w:r>
      <w:r w:rsidRPr="004B106C">
        <w:rPr>
          <w:rFonts w:ascii="Calibri" w:eastAsia="Calibri" w:hAnsi="Calibri" w:cs="Calibri"/>
          <w:color w:val="auto"/>
          <w:sz w:val="24"/>
          <w:szCs w:val="24"/>
          <w:lang w:bidi="en-US"/>
        </w:rPr>
        <w:t>Telugu and English</w:t>
      </w:r>
      <w:r w:rsidR="002E1EC4">
        <w:rPr>
          <w:rFonts w:ascii="Calibri" w:eastAsia="Calibri" w:hAnsi="Calibri" w:cs="Calibri"/>
          <w:color w:val="auto"/>
          <w:sz w:val="24"/>
          <w:szCs w:val="24"/>
          <w:lang w:bidi="en-US"/>
        </w:rPr>
        <w:t>.</w:t>
      </w:r>
    </w:p>
    <w:p w14:paraId="28BEAFEE" w14:textId="366FFBA7" w:rsidR="00B3536C" w:rsidRDefault="00B3536C" w:rsidP="00B3536C">
      <w:pPr>
        <w:widowControl w:val="0"/>
        <w:tabs>
          <w:tab w:val="left" w:pos="3740"/>
          <w:tab w:val="left" w:pos="4079"/>
        </w:tabs>
        <w:autoSpaceDE w:val="0"/>
        <w:autoSpaceDN w:val="0"/>
        <w:rPr>
          <w:rFonts w:ascii="Calibri" w:eastAsia="Calibri" w:hAnsi="Calibri" w:cs="Calibri"/>
          <w:color w:val="auto"/>
          <w:sz w:val="24"/>
          <w:szCs w:val="24"/>
          <w:lang w:bidi="en-US"/>
        </w:rPr>
      </w:pPr>
    </w:p>
    <w:p w14:paraId="4AFA498D" w14:textId="20A6EFBE" w:rsidR="00B3536C" w:rsidRDefault="00B3536C" w:rsidP="00B3536C">
      <w:pPr>
        <w:pStyle w:val="Heading1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Declaration</w:t>
      </w:r>
    </w:p>
    <w:p w14:paraId="7C14EA09" w14:textId="77777777" w:rsidR="00B3536C" w:rsidRPr="00B3536C" w:rsidRDefault="00B3536C" w:rsidP="00B3536C">
      <w:pPr>
        <w:widowControl w:val="0"/>
        <w:autoSpaceDE w:val="0"/>
        <w:autoSpaceDN w:val="0"/>
        <w:spacing w:before="51"/>
        <w:ind w:left="140" w:firstLine="719"/>
        <w:rPr>
          <w:rFonts w:ascii="Calibri" w:eastAsia="Calibri" w:hAnsi="Calibri" w:cs="Calibri"/>
          <w:color w:val="auto"/>
          <w:sz w:val="24"/>
          <w:szCs w:val="24"/>
          <w:lang w:bidi="en-US"/>
        </w:rPr>
      </w:pPr>
      <w:r w:rsidRPr="00B3536C">
        <w:rPr>
          <w:rFonts w:ascii="Calibri" w:eastAsia="Calibri" w:hAnsi="Calibri" w:cs="Calibri"/>
          <w:color w:val="auto"/>
          <w:sz w:val="24"/>
          <w:szCs w:val="24"/>
          <w:lang w:bidi="en-US"/>
        </w:rPr>
        <w:t>I hereby declare that all the information furnished above is true to the best of my knowledge and belief.</w:t>
      </w:r>
    </w:p>
    <w:p w14:paraId="3F48226B" w14:textId="77777777" w:rsidR="00B3536C" w:rsidRPr="00B3536C" w:rsidRDefault="00B3536C" w:rsidP="00B3536C">
      <w:pPr>
        <w:pStyle w:val="Heading1"/>
        <w:rPr>
          <w:rFonts w:asciiTheme="minorHAnsi" w:hAnsiTheme="minorHAnsi" w:cstheme="minorHAnsi"/>
          <w:b w:val="0"/>
          <w:bCs/>
          <w:sz w:val="32"/>
        </w:rPr>
      </w:pPr>
    </w:p>
    <w:sectPr w:rsidR="00B3536C" w:rsidRPr="00B3536C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2E9AC" w14:textId="77777777" w:rsidR="007C4006" w:rsidRDefault="007C4006" w:rsidP="0068194B">
      <w:r>
        <w:separator/>
      </w:r>
    </w:p>
    <w:p w14:paraId="31EB32D1" w14:textId="77777777" w:rsidR="007C4006" w:rsidRDefault="007C4006"/>
    <w:p w14:paraId="270952C5" w14:textId="77777777" w:rsidR="007C4006" w:rsidRDefault="007C4006"/>
  </w:endnote>
  <w:endnote w:type="continuationSeparator" w:id="0">
    <w:p w14:paraId="76B60C23" w14:textId="77777777" w:rsidR="007C4006" w:rsidRDefault="007C4006" w:rsidP="0068194B">
      <w:r>
        <w:continuationSeparator/>
      </w:r>
    </w:p>
    <w:p w14:paraId="40FC8051" w14:textId="77777777" w:rsidR="007C4006" w:rsidRDefault="007C4006"/>
    <w:p w14:paraId="31D388F4" w14:textId="77777777" w:rsidR="007C4006" w:rsidRDefault="007C4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59DD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8DB6" w14:textId="77777777" w:rsidR="007C4006" w:rsidRDefault="007C4006" w:rsidP="0068194B">
      <w:r>
        <w:separator/>
      </w:r>
    </w:p>
    <w:p w14:paraId="7FA17A5F" w14:textId="77777777" w:rsidR="007C4006" w:rsidRDefault="007C4006"/>
    <w:p w14:paraId="70E086FE" w14:textId="77777777" w:rsidR="007C4006" w:rsidRDefault="007C4006"/>
  </w:footnote>
  <w:footnote w:type="continuationSeparator" w:id="0">
    <w:p w14:paraId="6EB61AE4" w14:textId="77777777" w:rsidR="007C4006" w:rsidRDefault="007C4006" w:rsidP="0068194B">
      <w:r>
        <w:continuationSeparator/>
      </w:r>
    </w:p>
    <w:p w14:paraId="5B32983C" w14:textId="77777777" w:rsidR="007C4006" w:rsidRDefault="007C4006"/>
    <w:p w14:paraId="3F0715EE" w14:textId="77777777" w:rsidR="007C4006" w:rsidRDefault="007C40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4C8F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5716D7" wp14:editId="081422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78C83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D7298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6627CD"/>
    <w:multiLevelType w:val="multilevel"/>
    <w:tmpl w:val="4F26EE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7F32F8C"/>
    <w:multiLevelType w:val="multilevel"/>
    <w:tmpl w:val="A6EA0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F834458"/>
    <w:multiLevelType w:val="hybridMultilevel"/>
    <w:tmpl w:val="316E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B3446"/>
    <w:multiLevelType w:val="multilevel"/>
    <w:tmpl w:val="1E2CDF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5E224F8"/>
    <w:multiLevelType w:val="multilevel"/>
    <w:tmpl w:val="04B025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F7A53B0"/>
    <w:multiLevelType w:val="hybridMultilevel"/>
    <w:tmpl w:val="95F6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B48EE"/>
    <w:multiLevelType w:val="hybridMultilevel"/>
    <w:tmpl w:val="4A88C5E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4"/>
        <w:szCs w:val="24"/>
        <w:lang w:val="en-US" w:eastAsia="en-US" w:bidi="en-US"/>
      </w:rPr>
    </w:lvl>
    <w:lvl w:ilvl="1" w:tplc="2AF2F5A0">
      <w:start w:val="1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85BE3786">
      <w:start w:val="1"/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en-US"/>
      </w:rPr>
    </w:lvl>
    <w:lvl w:ilvl="3" w:tplc="798C928C">
      <w:start w:val="1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en-US"/>
      </w:rPr>
    </w:lvl>
    <w:lvl w:ilvl="4" w:tplc="A288DEC0">
      <w:start w:val="1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en-US"/>
      </w:rPr>
    </w:lvl>
    <w:lvl w:ilvl="5" w:tplc="EF5C5AD2">
      <w:start w:val="1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en-US"/>
      </w:rPr>
    </w:lvl>
    <w:lvl w:ilvl="6" w:tplc="B2B09066">
      <w:start w:val="1"/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en-US"/>
      </w:rPr>
    </w:lvl>
    <w:lvl w:ilvl="7" w:tplc="0296B6C6">
      <w:start w:val="1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en-US"/>
      </w:rPr>
    </w:lvl>
    <w:lvl w:ilvl="8" w:tplc="46C2ED8A">
      <w:start w:val="1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405306"/>
    <w:multiLevelType w:val="multilevel"/>
    <w:tmpl w:val="3AAE70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1C6607E"/>
    <w:multiLevelType w:val="hybridMultilevel"/>
    <w:tmpl w:val="02D8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3B4F5D"/>
    <w:multiLevelType w:val="multilevel"/>
    <w:tmpl w:val="04B025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0613002"/>
    <w:multiLevelType w:val="hybridMultilevel"/>
    <w:tmpl w:val="FCB8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96F7A"/>
    <w:multiLevelType w:val="hybridMultilevel"/>
    <w:tmpl w:val="D904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0"/>
  </w:num>
  <w:num w:numId="21">
    <w:abstractNumId w:val="24"/>
  </w:num>
  <w:num w:numId="22">
    <w:abstractNumId w:val="15"/>
  </w:num>
  <w:num w:numId="23">
    <w:abstractNumId w:val="13"/>
  </w:num>
  <w:num w:numId="24">
    <w:abstractNumId w:val="19"/>
  </w:num>
  <w:num w:numId="25">
    <w:abstractNumId w:val="11"/>
  </w:num>
  <w:num w:numId="26">
    <w:abstractNumId w:val="16"/>
  </w:num>
  <w:num w:numId="27">
    <w:abstractNumId w:val="14"/>
  </w:num>
  <w:num w:numId="28">
    <w:abstractNumId w:val="17"/>
  </w:num>
  <w:num w:numId="29">
    <w:abstractNumId w:val="15"/>
  </w:num>
  <w:num w:numId="30">
    <w:abstractNumId w:val="22"/>
  </w:num>
  <w:num w:numId="31">
    <w:abstractNumId w:val="23"/>
  </w:num>
  <w:num w:numId="32">
    <w:abstractNumId w:val="2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77"/>
    <w:rsid w:val="000001EF"/>
    <w:rsid w:val="00007322"/>
    <w:rsid w:val="00007728"/>
    <w:rsid w:val="0002269F"/>
    <w:rsid w:val="00024584"/>
    <w:rsid w:val="00024730"/>
    <w:rsid w:val="00030C4D"/>
    <w:rsid w:val="00055E95"/>
    <w:rsid w:val="0007021F"/>
    <w:rsid w:val="000B2BA5"/>
    <w:rsid w:val="000B35D8"/>
    <w:rsid w:val="000F0477"/>
    <w:rsid w:val="000F2F8C"/>
    <w:rsid w:val="0010006E"/>
    <w:rsid w:val="0010156B"/>
    <w:rsid w:val="001045A8"/>
    <w:rsid w:val="00114A91"/>
    <w:rsid w:val="001427E1"/>
    <w:rsid w:val="00163668"/>
    <w:rsid w:val="00171566"/>
    <w:rsid w:val="00174676"/>
    <w:rsid w:val="001755A8"/>
    <w:rsid w:val="00175CF4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4019"/>
    <w:rsid w:val="00294998"/>
    <w:rsid w:val="00297F18"/>
    <w:rsid w:val="002A1945"/>
    <w:rsid w:val="002B2958"/>
    <w:rsid w:val="002B3FC8"/>
    <w:rsid w:val="002D23C5"/>
    <w:rsid w:val="002D6137"/>
    <w:rsid w:val="002E1EC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4DB0"/>
    <w:rsid w:val="004726BC"/>
    <w:rsid w:val="00474105"/>
    <w:rsid w:val="00480E6E"/>
    <w:rsid w:val="00482E5D"/>
    <w:rsid w:val="00486277"/>
    <w:rsid w:val="00494CF6"/>
    <w:rsid w:val="00495F8D"/>
    <w:rsid w:val="004A1FAE"/>
    <w:rsid w:val="004A32FF"/>
    <w:rsid w:val="004B06EB"/>
    <w:rsid w:val="004B106C"/>
    <w:rsid w:val="004B6AD0"/>
    <w:rsid w:val="004C2D5D"/>
    <w:rsid w:val="004C33E1"/>
    <w:rsid w:val="004E01EB"/>
    <w:rsid w:val="004E16D9"/>
    <w:rsid w:val="004E2794"/>
    <w:rsid w:val="00510392"/>
    <w:rsid w:val="00513E2A"/>
    <w:rsid w:val="0052696D"/>
    <w:rsid w:val="005346FB"/>
    <w:rsid w:val="00544357"/>
    <w:rsid w:val="00566A35"/>
    <w:rsid w:val="0056701E"/>
    <w:rsid w:val="00567CF0"/>
    <w:rsid w:val="005740D7"/>
    <w:rsid w:val="00582CDC"/>
    <w:rsid w:val="005A0F26"/>
    <w:rsid w:val="005A1B10"/>
    <w:rsid w:val="005A6850"/>
    <w:rsid w:val="005A7147"/>
    <w:rsid w:val="005B1B1B"/>
    <w:rsid w:val="005C5932"/>
    <w:rsid w:val="005C6D09"/>
    <w:rsid w:val="005D3CA7"/>
    <w:rsid w:val="005D4CC1"/>
    <w:rsid w:val="005F4B91"/>
    <w:rsid w:val="005F55D2"/>
    <w:rsid w:val="0062312F"/>
    <w:rsid w:val="00624153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4006"/>
    <w:rsid w:val="007C606B"/>
    <w:rsid w:val="007E6A61"/>
    <w:rsid w:val="007F3692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0D04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0B8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739"/>
    <w:rsid w:val="00AB32F8"/>
    <w:rsid w:val="00AB610B"/>
    <w:rsid w:val="00AD360E"/>
    <w:rsid w:val="00AD40FB"/>
    <w:rsid w:val="00AD782D"/>
    <w:rsid w:val="00AE7650"/>
    <w:rsid w:val="00B10EBE"/>
    <w:rsid w:val="00B123AF"/>
    <w:rsid w:val="00B236F1"/>
    <w:rsid w:val="00B3536C"/>
    <w:rsid w:val="00B35CC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06E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162"/>
    <w:rsid w:val="00E2397A"/>
    <w:rsid w:val="00E254DB"/>
    <w:rsid w:val="00E300FC"/>
    <w:rsid w:val="00E33BED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0AAB"/>
    <w:rsid w:val="00F61DF9"/>
    <w:rsid w:val="00F81960"/>
    <w:rsid w:val="00F8769D"/>
    <w:rsid w:val="00F913CF"/>
    <w:rsid w:val="00F9180F"/>
    <w:rsid w:val="00F9350C"/>
    <w:rsid w:val="00F94EB5"/>
    <w:rsid w:val="00F9624D"/>
    <w:rsid w:val="00FB31C1"/>
    <w:rsid w:val="00FB58F2"/>
    <w:rsid w:val="00FC6AEA"/>
    <w:rsid w:val="00FD3D13"/>
    <w:rsid w:val="00FE55A2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F855"/>
  <w15:chartTrackingRefBased/>
  <w15:docId w15:val="{A9A6F3AD-5CE0-406B-8DB8-EBB5CE6B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3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ndeep-kapuluru-81642413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6FDE2FDF-E532-49E1-9319-9B393211DB51%7d\%7bA27DC21C-30B9-440A-A652-F65B2A8E65D0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7F1936872A485394F02473C63E8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CD66-E1A3-4A34-98A6-C6D96DD3B501}"/>
      </w:docPartPr>
      <w:docPartBody>
        <w:p w:rsidR="004D5548" w:rsidRDefault="004D5548">
          <w:pPr>
            <w:pStyle w:val="287F1936872A485394F02473C63E88E9"/>
          </w:pPr>
          <w:r w:rsidRPr="00CF1A49">
            <w:t>·</w:t>
          </w:r>
        </w:p>
      </w:docPartBody>
    </w:docPart>
    <w:docPart>
      <w:docPartPr>
        <w:name w:val="EE3013A2D46F43CAA078447A55417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8244-EAD1-4B6B-82A9-230E57FAE981}"/>
      </w:docPartPr>
      <w:docPartBody>
        <w:p w:rsidR="004D5548" w:rsidRDefault="004D5548">
          <w:pPr>
            <w:pStyle w:val="EE3013A2D46F43CAA078447A55417D59"/>
          </w:pPr>
          <w:r w:rsidRPr="00CF1A49">
            <w:t>·</w:t>
          </w:r>
        </w:p>
      </w:docPartBody>
    </w:docPart>
    <w:docPart>
      <w:docPartPr>
        <w:name w:val="EAFB044AA1AA451FA0120D1F65408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720FA-69AC-48FD-87C7-74614399C44F}"/>
      </w:docPartPr>
      <w:docPartBody>
        <w:p w:rsidR="004D5548" w:rsidRDefault="004D5548">
          <w:pPr>
            <w:pStyle w:val="EAFB044AA1AA451FA0120D1F65408CF9"/>
          </w:pPr>
          <w:r w:rsidRPr="00CF1A49">
            <w:t>Experience</w:t>
          </w:r>
        </w:p>
      </w:docPartBody>
    </w:docPart>
    <w:docPart>
      <w:docPartPr>
        <w:name w:val="26602E59D705445A992C814DFC50D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D6BC8-26E8-439C-B5FA-BFD784518F2F}"/>
      </w:docPartPr>
      <w:docPartBody>
        <w:p w:rsidR="004D5548" w:rsidRDefault="004D5548">
          <w:pPr>
            <w:pStyle w:val="26602E59D705445A992C814DFC50D6DB"/>
          </w:pPr>
          <w:r w:rsidRPr="00CF1A49">
            <w:t>Education</w:t>
          </w:r>
        </w:p>
      </w:docPartBody>
    </w:docPart>
    <w:docPart>
      <w:docPartPr>
        <w:name w:val="71BBC531BD4F43B48847B32994C29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6144-F0CD-4C09-A4CA-0E73828504CC}"/>
      </w:docPartPr>
      <w:docPartBody>
        <w:p w:rsidR="004D5548" w:rsidRDefault="004D5548">
          <w:pPr>
            <w:pStyle w:val="71BBC531BD4F43B48847B32994C292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48"/>
    <w:rsid w:val="00091643"/>
    <w:rsid w:val="000B3DFE"/>
    <w:rsid w:val="00310B9F"/>
    <w:rsid w:val="00391501"/>
    <w:rsid w:val="004D07B4"/>
    <w:rsid w:val="004D5548"/>
    <w:rsid w:val="005B39C7"/>
    <w:rsid w:val="00B064F5"/>
    <w:rsid w:val="00C2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15BDA791140C993E83DC8EC2EB8D5">
    <w:name w:val="FD615BDA791140C993E83DC8EC2EB8D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5C9AA731CE84454A922CDA265E35236">
    <w:name w:val="F5C9AA731CE84454A922CDA265E35236"/>
  </w:style>
  <w:style w:type="paragraph" w:customStyle="1" w:styleId="E13326970FCC48D99A3654D8FDB38C42">
    <w:name w:val="E13326970FCC48D99A3654D8FDB38C42"/>
  </w:style>
  <w:style w:type="paragraph" w:customStyle="1" w:styleId="287F1936872A485394F02473C63E88E9">
    <w:name w:val="287F1936872A485394F02473C63E88E9"/>
  </w:style>
  <w:style w:type="paragraph" w:customStyle="1" w:styleId="2CC406AC8B974055BC26EF418E3624BE">
    <w:name w:val="2CC406AC8B974055BC26EF418E3624BE"/>
  </w:style>
  <w:style w:type="paragraph" w:customStyle="1" w:styleId="2D753A921ACE424B94627A08C953F784">
    <w:name w:val="2D753A921ACE424B94627A08C953F784"/>
  </w:style>
  <w:style w:type="paragraph" w:customStyle="1" w:styleId="EE3013A2D46F43CAA078447A55417D59">
    <w:name w:val="EE3013A2D46F43CAA078447A55417D59"/>
  </w:style>
  <w:style w:type="paragraph" w:customStyle="1" w:styleId="8D118781D6C344E8B906C578750BEA77">
    <w:name w:val="8D118781D6C344E8B906C578750BEA77"/>
  </w:style>
  <w:style w:type="paragraph" w:customStyle="1" w:styleId="5D68881D55814AF68AA0429AD2F47290">
    <w:name w:val="5D68881D55814AF68AA0429AD2F47290"/>
  </w:style>
  <w:style w:type="paragraph" w:customStyle="1" w:styleId="8A10B4B1B4594E17BC1B06A204A765B4">
    <w:name w:val="8A10B4B1B4594E17BC1B06A204A765B4"/>
  </w:style>
  <w:style w:type="paragraph" w:customStyle="1" w:styleId="991249CD9F8941649BC176F32A6E01C0">
    <w:name w:val="991249CD9F8941649BC176F32A6E01C0"/>
  </w:style>
  <w:style w:type="paragraph" w:customStyle="1" w:styleId="EAFB044AA1AA451FA0120D1F65408CF9">
    <w:name w:val="EAFB044AA1AA451FA0120D1F65408CF9"/>
  </w:style>
  <w:style w:type="paragraph" w:customStyle="1" w:styleId="C843CE11B30F4ACFA89E0A7E7D714C4D">
    <w:name w:val="C843CE11B30F4ACFA89E0A7E7D714C4D"/>
  </w:style>
  <w:style w:type="paragraph" w:customStyle="1" w:styleId="C18640694B614909BA160872A591DE0F">
    <w:name w:val="C18640694B614909BA160872A591DE0F"/>
  </w:style>
  <w:style w:type="paragraph" w:customStyle="1" w:styleId="C9BB6F74AB204445A488D340784849D2">
    <w:name w:val="C9BB6F74AB204445A488D340784849D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421C747103B4B3683383A13B59F92EE">
    <w:name w:val="B421C747103B4B3683383A13B59F92EE"/>
  </w:style>
  <w:style w:type="paragraph" w:customStyle="1" w:styleId="4C831414732B40D0A53B4836942C2C04">
    <w:name w:val="4C831414732B40D0A53B4836942C2C04"/>
  </w:style>
  <w:style w:type="paragraph" w:customStyle="1" w:styleId="3E200593FFBC41158792E0301AC18A1E">
    <w:name w:val="3E200593FFBC41158792E0301AC18A1E"/>
  </w:style>
  <w:style w:type="paragraph" w:customStyle="1" w:styleId="D60CFEAF89D841B4839FBD15F8E53405">
    <w:name w:val="D60CFEAF89D841B4839FBD15F8E53405"/>
  </w:style>
  <w:style w:type="paragraph" w:customStyle="1" w:styleId="0D3C7812400D4B4697EA1062DC1C6887">
    <w:name w:val="0D3C7812400D4B4697EA1062DC1C6887"/>
  </w:style>
  <w:style w:type="paragraph" w:customStyle="1" w:styleId="669EEB9946054C89AEFB05DE702E9548">
    <w:name w:val="669EEB9946054C89AEFB05DE702E9548"/>
  </w:style>
  <w:style w:type="paragraph" w:customStyle="1" w:styleId="1E2E7C5F4963463E927BBAA431C78916">
    <w:name w:val="1E2E7C5F4963463E927BBAA431C78916"/>
  </w:style>
  <w:style w:type="paragraph" w:customStyle="1" w:styleId="26602E59D705445A992C814DFC50D6DB">
    <w:name w:val="26602E59D705445A992C814DFC50D6DB"/>
  </w:style>
  <w:style w:type="paragraph" w:customStyle="1" w:styleId="9C2FD218491D480FBBFE58E9A57BBBE7">
    <w:name w:val="9C2FD218491D480FBBFE58E9A57BBBE7"/>
  </w:style>
  <w:style w:type="paragraph" w:customStyle="1" w:styleId="FC16E19A00054A90836E9D3B058A9C3F">
    <w:name w:val="FC16E19A00054A90836E9D3B058A9C3F"/>
  </w:style>
  <w:style w:type="paragraph" w:customStyle="1" w:styleId="DF704112D5EC47B5A0CA73EB5AC5C3B6">
    <w:name w:val="DF704112D5EC47B5A0CA73EB5AC5C3B6"/>
  </w:style>
  <w:style w:type="paragraph" w:customStyle="1" w:styleId="8765D6BEB6D8481E9F768A3CA6DDF641">
    <w:name w:val="8765D6BEB6D8481E9F768A3CA6DDF641"/>
  </w:style>
  <w:style w:type="paragraph" w:customStyle="1" w:styleId="FC1A9CFCFE65438EB634E139C5A5EDDF">
    <w:name w:val="FC1A9CFCFE65438EB634E139C5A5EDDF"/>
  </w:style>
  <w:style w:type="paragraph" w:customStyle="1" w:styleId="9CF304B0A4A04884908435C79A27DAE4">
    <w:name w:val="9CF304B0A4A04884908435C79A27DAE4"/>
  </w:style>
  <w:style w:type="paragraph" w:customStyle="1" w:styleId="7CA5E3D50C7F4120BD46E98A373E8283">
    <w:name w:val="7CA5E3D50C7F4120BD46E98A373E8283"/>
  </w:style>
  <w:style w:type="paragraph" w:customStyle="1" w:styleId="9597F4B585864DDD9AB098D2B2E753F9">
    <w:name w:val="9597F4B585864DDD9AB098D2B2E753F9"/>
  </w:style>
  <w:style w:type="paragraph" w:customStyle="1" w:styleId="AF5D4D3498D541F4A718B228F0C03F9E">
    <w:name w:val="AF5D4D3498D541F4A718B228F0C03F9E"/>
  </w:style>
  <w:style w:type="paragraph" w:customStyle="1" w:styleId="10A1FA955A9B48D6B3662DF945AAD76D">
    <w:name w:val="10A1FA955A9B48D6B3662DF945AAD76D"/>
  </w:style>
  <w:style w:type="paragraph" w:customStyle="1" w:styleId="71BBC531BD4F43B48847B32994C2928A">
    <w:name w:val="71BBC531BD4F43B48847B32994C2928A"/>
  </w:style>
  <w:style w:type="paragraph" w:customStyle="1" w:styleId="976FA9BA1A6F432B8A0D38096CDFC7F1">
    <w:name w:val="976FA9BA1A6F432B8A0D38096CDFC7F1"/>
  </w:style>
  <w:style w:type="paragraph" w:customStyle="1" w:styleId="66D60E3A818644929F738985F2EE2689">
    <w:name w:val="66D60E3A818644929F738985F2EE2689"/>
  </w:style>
  <w:style w:type="paragraph" w:customStyle="1" w:styleId="1B97C1892BF54A3D89916F561ED7DB01">
    <w:name w:val="1B97C1892BF54A3D89916F561ED7DB01"/>
  </w:style>
  <w:style w:type="paragraph" w:customStyle="1" w:styleId="B5AF719CC63C4EF1BE4A8798F03C04C5">
    <w:name w:val="B5AF719CC63C4EF1BE4A8798F03C04C5"/>
  </w:style>
  <w:style w:type="paragraph" w:customStyle="1" w:styleId="EC9331A016F54BA69058E3CF4C7B5BB0">
    <w:name w:val="EC9331A016F54BA69058E3CF4C7B5BB0"/>
  </w:style>
  <w:style w:type="paragraph" w:customStyle="1" w:styleId="546073303F8A4F29A006BA2313DD4210">
    <w:name w:val="546073303F8A4F29A006BA2313DD4210"/>
  </w:style>
  <w:style w:type="paragraph" w:customStyle="1" w:styleId="BA3641AA0EF84639BD4E7983CC8FE036">
    <w:name w:val="BA3641AA0EF84639BD4E7983CC8FE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{A27DC21C-30B9-440A-A652-F65B2A8E65D0}tf16402488</Template>
  <TotalTime>638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Sundeep Kapuluru</cp:lastModifiedBy>
  <cp:revision>15</cp:revision>
  <dcterms:created xsi:type="dcterms:W3CDTF">2020-06-04T05:56:00Z</dcterms:created>
  <dcterms:modified xsi:type="dcterms:W3CDTF">2020-08-09T13:57:00Z</dcterms:modified>
  <cp:category/>
</cp:coreProperties>
</file>