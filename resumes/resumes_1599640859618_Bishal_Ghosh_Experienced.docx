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6356" w:type="pct"/>
        <w:tblInd w:w="-1418" w:type="dxa"/>
        <w:tblLayout w:type="fixed"/>
        <w:tblCellMar>
          <w:left w:w="0" w:type="dxa"/>
          <w:bottom w:w="115" w:type="dxa"/>
          <w:right w:w="0" w:type="dxa"/>
        </w:tblCellMar>
        <w:tblLook w:val="04A0" w:firstRow="1" w:lastRow="0" w:firstColumn="1" w:lastColumn="0" w:noHBand="0" w:noVBand="1"/>
        <w:tblDescription w:val="Layout table for name, contact info, and objective"/>
      </w:tblPr>
      <w:tblGrid>
        <w:gridCol w:w="10349"/>
        <w:gridCol w:w="10063"/>
        <w:gridCol w:w="10206"/>
      </w:tblGrid>
      <w:tr w:rsidR="00284992" w:rsidRPr="00CF1A49" w:rsidTr="00284992">
        <w:trPr>
          <w:trHeight w:hRule="exact" w:val="1757"/>
        </w:trPr>
        <w:tc>
          <w:tcPr>
            <w:tcW w:w="10349" w:type="dxa"/>
            <w:tcMar>
              <w:top w:w="0" w:type="dxa"/>
              <w:bottom w:w="0" w:type="dxa"/>
            </w:tcMar>
          </w:tcPr>
          <w:p w:rsidR="00284992" w:rsidRPr="001F79FE" w:rsidRDefault="00284992" w:rsidP="00913946">
            <w:pPr>
              <w:pStyle w:val="Title"/>
              <w:rPr>
                <w:rFonts w:asciiTheme="minorHAnsi" w:hAnsiTheme="minorHAnsi" w:cstheme="minorHAnsi"/>
                <w:sz w:val="36"/>
                <w:szCs w:val="36"/>
              </w:rPr>
            </w:pPr>
            <w:r w:rsidRPr="001F79FE">
              <w:rPr>
                <w:rFonts w:asciiTheme="minorHAnsi" w:hAnsiTheme="minorHAnsi" w:cstheme="minorHAnsi"/>
                <w:b/>
                <w:sz w:val="36"/>
                <w:szCs w:val="36"/>
              </w:rPr>
              <w:t>Bishal</w:t>
            </w:r>
            <w:r w:rsidRPr="001F79FE">
              <w:rPr>
                <w:rFonts w:asciiTheme="minorHAnsi" w:hAnsiTheme="minorHAnsi" w:cstheme="minorHAnsi"/>
                <w:sz w:val="36"/>
                <w:szCs w:val="36"/>
              </w:rPr>
              <w:t xml:space="preserve"> </w:t>
            </w:r>
            <w:r w:rsidRPr="001F79FE">
              <w:rPr>
                <w:rStyle w:val="IntenseEmphasis"/>
                <w:rFonts w:asciiTheme="minorHAnsi" w:hAnsiTheme="minorHAnsi" w:cstheme="minorHAnsi"/>
                <w:sz w:val="36"/>
                <w:szCs w:val="36"/>
              </w:rPr>
              <w:t>ghosh</w:t>
            </w:r>
          </w:p>
          <w:p w:rsidR="00FB610C" w:rsidRDefault="00D17CDE" w:rsidP="00F34181">
            <w:pPr>
              <w:pStyle w:val="ContactInfo"/>
              <w:contextualSpacing w:val="0"/>
            </w:pPr>
            <w:r>
              <w:t>,+91 8787861472</w:t>
            </w:r>
            <w:r w:rsidRPr="00CF1A49">
              <w:t xml:space="preserve"> </w:t>
            </w:r>
            <w:r>
              <w:t>,</w:t>
            </w:r>
            <w:r w:rsidR="00284992" w:rsidRPr="00F34181">
              <w:t xml:space="preserve">+91 </w:t>
            </w:r>
            <w:r w:rsidR="00E8222F">
              <w:t>9901750795</w:t>
            </w:r>
            <w:sdt>
              <w:sdtPr>
                <w:alias w:val="Divider dot:"/>
                <w:tag w:val="Divider dot:"/>
                <w:id w:val="-1459182552"/>
                <w:placeholder>
                  <w:docPart w:val="682750BC943A414FB61C20DA2D4C4592"/>
                </w:placeholder>
                <w:temporary/>
                <w:showingPlcHdr/>
                <w15:appearance w15:val="hidden"/>
              </w:sdtPr>
              <w:sdtEndPr/>
              <w:sdtContent>
                <w:r w:rsidR="00284992" w:rsidRPr="00CF1A49">
                  <w:t>·</w:t>
                </w:r>
              </w:sdtContent>
            </w:sdt>
            <w:r w:rsidR="00FB610C">
              <w:t>#31</w:t>
            </w:r>
            <w:r w:rsidR="00284992" w:rsidRPr="00F34181">
              <w:t xml:space="preserve"> </w:t>
            </w:r>
            <w:r w:rsidR="00FB610C">
              <w:t>Vinayaka</w:t>
            </w:r>
            <w:r w:rsidR="00284992" w:rsidRPr="00F34181">
              <w:t xml:space="preserve"> </w:t>
            </w:r>
            <w:r w:rsidR="00FB610C">
              <w:t>Temple</w:t>
            </w:r>
            <w:r w:rsidR="00284992" w:rsidRPr="00F34181">
              <w:t xml:space="preserve"> </w:t>
            </w:r>
            <w:r w:rsidR="00FB610C">
              <w:t>Street</w:t>
            </w:r>
            <w:r w:rsidR="00284992">
              <w:t>,</w:t>
            </w:r>
            <w:r w:rsidR="00284992" w:rsidRPr="00F34181">
              <w:t xml:space="preserve"> </w:t>
            </w:r>
            <w:r w:rsidR="00FB610C">
              <w:t>Marey Gowda Cross,</w:t>
            </w:r>
          </w:p>
          <w:p w:rsidR="00284992" w:rsidRPr="00CF1A49" w:rsidRDefault="00FB610C" w:rsidP="00F34181">
            <w:pPr>
              <w:pStyle w:val="ContactInfo"/>
              <w:contextualSpacing w:val="0"/>
            </w:pPr>
            <w:r>
              <w:t>N.H. Hosur Main road,Madiwala</w:t>
            </w:r>
            <w:r w:rsidR="00284992">
              <w:t>,Bangalore,KA-560037</w:t>
            </w:r>
          </w:p>
          <w:p w:rsidR="00284992" w:rsidRPr="00CF1A49" w:rsidRDefault="002D7C38" w:rsidP="00F34181">
            <w:pPr>
              <w:pStyle w:val="ContactInfoEmphasis"/>
              <w:contextualSpacing w:val="0"/>
            </w:pPr>
            <w:r>
              <w:t>Bishalghosh731</w:t>
            </w:r>
            <w:r w:rsidR="00284992" w:rsidRPr="00F34181">
              <w:t>@gmail.com</w:t>
            </w:r>
            <w:r w:rsidR="00284992" w:rsidRPr="00CF1A49">
              <w:t xml:space="preserve"> </w:t>
            </w:r>
            <w:sdt>
              <w:sdtPr>
                <w:alias w:val="Divider dot:"/>
                <w:tag w:val="Divider dot:"/>
                <w:id w:val="2000459528"/>
                <w:placeholder>
                  <w:docPart w:val="94485EDB635745EDB6A0ECE8470C0C20"/>
                </w:placeholder>
                <w:temporary/>
                <w:showingPlcHdr/>
                <w15:appearance w15:val="hidden"/>
              </w:sdtPr>
              <w:sdtEndPr/>
              <w:sdtContent>
                <w:r w:rsidR="00284992" w:rsidRPr="00CF1A49">
                  <w:t>·</w:t>
                </w:r>
              </w:sdtContent>
            </w:sdt>
            <w:r w:rsidR="00284992" w:rsidRPr="00CF1A49">
              <w:t xml:space="preserve"> </w:t>
            </w:r>
          </w:p>
        </w:tc>
        <w:tc>
          <w:tcPr>
            <w:tcW w:w="10063" w:type="dxa"/>
          </w:tcPr>
          <w:p w:rsidR="00284992" w:rsidRPr="001F79FE" w:rsidRDefault="00284992" w:rsidP="00284992">
            <w:pPr>
              <w:pStyle w:val="Title"/>
              <w:tabs>
                <w:tab w:val="left" w:pos="540"/>
              </w:tabs>
              <w:jc w:val="left"/>
              <w:rPr>
                <w:rFonts w:asciiTheme="minorHAnsi" w:hAnsiTheme="minorHAnsi" w:cstheme="minorHAnsi"/>
                <w:b/>
                <w:sz w:val="36"/>
                <w:szCs w:val="36"/>
              </w:rPr>
            </w:pPr>
            <w:r>
              <w:rPr>
                <w:rFonts w:asciiTheme="minorHAnsi" w:hAnsiTheme="minorHAnsi" w:cstheme="minorHAnsi"/>
                <w:b/>
                <w:noProof/>
                <w:sz w:val="36"/>
                <w:szCs w:val="36"/>
                <w:lang w:val="en-IN" w:eastAsia="en-IN"/>
              </w:rPr>
              <w:drawing>
                <wp:anchor distT="0" distB="0" distL="114300" distR="114300" simplePos="0" relativeHeight="251658240" behindDoc="0" locked="0" layoutInCell="1" allowOverlap="1" wp14:anchorId="62AD5C4C" wp14:editId="2FBAA960">
                  <wp:simplePos x="6838950" y="600075"/>
                  <wp:positionH relativeFrom="margin">
                    <wp:align>left</wp:align>
                  </wp:positionH>
                  <wp:positionV relativeFrom="margin">
                    <wp:align>top</wp:align>
                  </wp:positionV>
                  <wp:extent cx="1152525" cy="1152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5px-National_Institute_of_Technology,_Agartala_logo.jpg"/>
                          <pic:cNvPicPr/>
                        </pic:nvPicPr>
                        <pic:blipFill>
                          <a:blip r:embed="rId8">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sz w:val="36"/>
                <w:szCs w:val="36"/>
              </w:rPr>
              <w:tab/>
            </w:r>
          </w:p>
        </w:tc>
        <w:tc>
          <w:tcPr>
            <w:tcW w:w="10206" w:type="dxa"/>
          </w:tcPr>
          <w:p w:rsidR="00284992" w:rsidRPr="001F79FE" w:rsidRDefault="00284992" w:rsidP="00913946">
            <w:pPr>
              <w:pStyle w:val="Title"/>
              <w:rPr>
                <w:rFonts w:asciiTheme="minorHAnsi" w:hAnsiTheme="minorHAnsi" w:cstheme="minorHAnsi"/>
                <w:b/>
                <w:sz w:val="36"/>
                <w:szCs w:val="36"/>
              </w:rPr>
            </w:pPr>
          </w:p>
        </w:tc>
      </w:tr>
    </w:tbl>
    <w:p w:rsidR="00154043" w:rsidRPr="001F79FE" w:rsidRDefault="00154043" w:rsidP="00154043">
      <w:pPr>
        <w:pStyle w:val="Heading1"/>
        <w:rPr>
          <w:rFonts w:asciiTheme="minorHAnsi" w:hAnsiTheme="minorHAnsi" w:cstheme="minorHAnsi"/>
          <w:sz w:val="24"/>
          <w:szCs w:val="24"/>
        </w:rPr>
      </w:pPr>
      <w:r w:rsidRPr="001F79FE">
        <w:rPr>
          <w:rFonts w:asciiTheme="minorHAnsi" w:hAnsiTheme="minorHAnsi" w:cstheme="minorHAnsi"/>
          <w:sz w:val="24"/>
          <w:szCs w:val="24"/>
        </w:rPr>
        <w:t xml:space="preserve">Professional Summary </w:t>
      </w:r>
    </w:p>
    <w:p w:rsidR="00154043" w:rsidRPr="00A606D3" w:rsidRDefault="001F79FE" w:rsidP="00A606D3">
      <w:pPr>
        <w:pStyle w:val="ListBullet"/>
        <w:numPr>
          <w:ilvl w:val="0"/>
          <w:numId w:val="0"/>
        </w:numPr>
        <w:ind w:left="360" w:hanging="360"/>
        <w:rPr>
          <w:sz w:val="18"/>
          <w:szCs w:val="18"/>
        </w:rPr>
      </w:pPr>
      <w:r>
        <w:t xml:space="preserve">    </w:t>
      </w:r>
      <w:r w:rsidR="00154043" w:rsidRPr="00154043">
        <w:t xml:space="preserve">     Keep gaining employment with a company or institution that offers me a consistently positive      atmosphere to use my existing skill, learn new technologies and implement them for the betterment of the business. Talented Android Developer with </w:t>
      </w:r>
      <w:r w:rsidR="000673E5">
        <w:t>2</w:t>
      </w:r>
      <w:r w:rsidR="00154043" w:rsidRPr="00154043">
        <w:t xml:space="preserve"> year</w:t>
      </w:r>
      <w:r w:rsidR="000673E5">
        <w:t>s</w:t>
      </w:r>
      <w:r w:rsidR="00154043" w:rsidRPr="00154043">
        <w:t xml:space="preserve"> of experience in Software and Mobile Development. History of being an effective team member with full understanding of the underwriting process and team needs. Dedicated to continuously </w:t>
      </w:r>
      <w:r w:rsidRPr="00154043">
        <w:t>developing</w:t>
      </w:r>
      <w:r w:rsidR="00154043" w:rsidRPr="00154043">
        <w:t>, implementing   and adopting new Technologies to maximize development efficiency and produce innovative applications</w:t>
      </w:r>
      <w:r w:rsidR="00154043" w:rsidRPr="00154043">
        <w:rPr>
          <w:sz w:val="18"/>
          <w:szCs w:val="18"/>
        </w:rPr>
        <w:t>.</w:t>
      </w:r>
    </w:p>
    <w:p w:rsidR="004E01EB" w:rsidRDefault="005A06B7" w:rsidP="004E01EB">
      <w:pPr>
        <w:pStyle w:val="Heading1"/>
        <w:rPr>
          <w:rFonts w:asciiTheme="minorHAnsi" w:hAnsiTheme="minorHAnsi" w:cstheme="minorHAnsi"/>
          <w:sz w:val="24"/>
          <w:szCs w:val="24"/>
        </w:rPr>
      </w:pPr>
      <w:r w:rsidRPr="001F79FE">
        <w:rPr>
          <w:rFonts w:asciiTheme="minorHAnsi" w:hAnsiTheme="minorHAnsi" w:cstheme="minorHAnsi"/>
          <w:sz w:val="24"/>
          <w:szCs w:val="24"/>
        </w:rPr>
        <w:t>Work History</w:t>
      </w:r>
    </w:p>
    <w:p w:rsidR="007861A7" w:rsidRPr="007861A7" w:rsidRDefault="007861A7" w:rsidP="004E01EB">
      <w:pPr>
        <w:pStyle w:val="Heading1"/>
        <w:rPr>
          <w:rFonts w:asciiTheme="minorHAnsi" w:hAnsiTheme="minorHAnsi" w:cstheme="minorHAnsi"/>
          <w:b w:val="0"/>
          <w:sz w:val="22"/>
          <w:szCs w:val="22"/>
        </w:rPr>
      </w:pPr>
      <w:r w:rsidRPr="007861A7">
        <w:rPr>
          <w:sz w:val="16"/>
          <w:szCs w:val="16"/>
        </w:rPr>
        <w:t>Android</w:t>
      </w:r>
      <w:r w:rsidRPr="00154043">
        <w:t xml:space="preserve"> </w:t>
      </w:r>
      <w:r w:rsidRPr="007861A7">
        <w:rPr>
          <w:sz w:val="16"/>
          <w:szCs w:val="16"/>
        </w:rPr>
        <w:t>Developer</w:t>
      </w:r>
    </w:p>
    <w:p w:rsidR="005A06B7" w:rsidRDefault="00BD2131" w:rsidP="004E01EB">
      <w:pPr>
        <w:pStyle w:val="Heading1"/>
        <w:rPr>
          <w:b w:val="0"/>
          <w:sz w:val="16"/>
          <w:szCs w:val="16"/>
        </w:rPr>
      </w:pPr>
      <w:r>
        <w:rPr>
          <w:sz w:val="16"/>
          <w:szCs w:val="16"/>
        </w:rPr>
        <w:t>March, 2018</w:t>
      </w:r>
      <w:r w:rsidR="005A06B7">
        <w:rPr>
          <w:sz w:val="16"/>
          <w:szCs w:val="16"/>
        </w:rPr>
        <w:t>-</w:t>
      </w:r>
      <w:r>
        <w:rPr>
          <w:b w:val="0"/>
          <w:sz w:val="16"/>
          <w:szCs w:val="16"/>
        </w:rPr>
        <w:t>DEC, 2018</w:t>
      </w:r>
    </w:p>
    <w:p w:rsidR="00BD052D" w:rsidRDefault="00BD052D" w:rsidP="004E01EB">
      <w:pPr>
        <w:pStyle w:val="Heading1"/>
        <w:rPr>
          <w:b w:val="0"/>
          <w:sz w:val="16"/>
          <w:szCs w:val="16"/>
        </w:rPr>
      </w:pPr>
      <w:r>
        <w:rPr>
          <w:b w:val="0"/>
          <w:sz w:val="16"/>
          <w:szCs w:val="16"/>
        </w:rPr>
        <w:t>Espouse technology</w:t>
      </w:r>
    </w:p>
    <w:p w:rsidR="005A06B7" w:rsidRDefault="005A06B7" w:rsidP="004E01EB">
      <w:pPr>
        <w:pStyle w:val="Heading1"/>
        <w:rPr>
          <w:b w:val="0"/>
          <w:sz w:val="16"/>
          <w:szCs w:val="16"/>
        </w:rPr>
      </w:pPr>
      <w:r>
        <w:rPr>
          <w:b w:val="0"/>
          <w:sz w:val="16"/>
          <w:szCs w:val="16"/>
        </w:rPr>
        <w:t>Bengaluru, KA</w:t>
      </w:r>
    </w:p>
    <w:p w:rsidR="00ED740B" w:rsidRDefault="00ED740B" w:rsidP="004E01EB">
      <w:pPr>
        <w:pStyle w:val="Heading1"/>
        <w:rPr>
          <w:b w:val="0"/>
          <w:sz w:val="16"/>
          <w:szCs w:val="16"/>
        </w:rPr>
      </w:pPr>
    </w:p>
    <w:p w:rsidR="007861A7" w:rsidRPr="007861A7" w:rsidRDefault="007861A7" w:rsidP="004E01EB">
      <w:pPr>
        <w:pStyle w:val="Heading1"/>
        <w:rPr>
          <w:rFonts w:asciiTheme="minorHAnsi" w:hAnsiTheme="minorHAnsi" w:cstheme="minorHAnsi"/>
          <w:b w:val="0"/>
          <w:sz w:val="22"/>
          <w:szCs w:val="22"/>
        </w:rPr>
      </w:pPr>
      <w:r w:rsidRPr="007861A7">
        <w:rPr>
          <w:sz w:val="16"/>
          <w:szCs w:val="16"/>
        </w:rPr>
        <w:t>Android</w:t>
      </w:r>
      <w:r w:rsidRPr="00154043">
        <w:t xml:space="preserve"> </w:t>
      </w:r>
      <w:r w:rsidRPr="007861A7">
        <w:rPr>
          <w:sz w:val="16"/>
          <w:szCs w:val="16"/>
        </w:rPr>
        <w:t>Developer</w:t>
      </w:r>
    </w:p>
    <w:p w:rsidR="0067691D" w:rsidRDefault="0067691D" w:rsidP="004E01EB">
      <w:pPr>
        <w:pStyle w:val="Heading1"/>
        <w:rPr>
          <w:b w:val="0"/>
          <w:sz w:val="16"/>
          <w:szCs w:val="16"/>
        </w:rPr>
      </w:pPr>
      <w:r w:rsidRPr="0067691D">
        <w:rPr>
          <w:sz w:val="16"/>
          <w:szCs w:val="16"/>
        </w:rPr>
        <w:t>JAN</w:t>
      </w:r>
      <w:r w:rsidR="002F3306">
        <w:rPr>
          <w:b w:val="0"/>
          <w:sz w:val="16"/>
          <w:szCs w:val="16"/>
        </w:rPr>
        <w:t>, 2019</w:t>
      </w:r>
      <w:r>
        <w:rPr>
          <w:b w:val="0"/>
          <w:sz w:val="16"/>
          <w:szCs w:val="16"/>
        </w:rPr>
        <w:t>-</w:t>
      </w:r>
      <w:r w:rsidR="00496980">
        <w:rPr>
          <w:b w:val="0"/>
          <w:sz w:val="16"/>
          <w:szCs w:val="16"/>
        </w:rPr>
        <w:t>jun, 2019</w:t>
      </w:r>
    </w:p>
    <w:p w:rsidR="00ED740B" w:rsidRDefault="00ED740B" w:rsidP="004E01EB">
      <w:pPr>
        <w:pStyle w:val="Heading1"/>
        <w:rPr>
          <w:b w:val="0"/>
          <w:sz w:val="16"/>
          <w:szCs w:val="16"/>
        </w:rPr>
      </w:pPr>
      <w:r>
        <w:rPr>
          <w:b w:val="0"/>
          <w:sz w:val="16"/>
          <w:szCs w:val="16"/>
        </w:rPr>
        <w:t>Adverscribe Ad Solution pvt ltd</w:t>
      </w:r>
    </w:p>
    <w:p w:rsidR="00ED740B" w:rsidRDefault="00ED740B" w:rsidP="004E01EB">
      <w:pPr>
        <w:pStyle w:val="Heading1"/>
        <w:rPr>
          <w:b w:val="0"/>
          <w:sz w:val="16"/>
          <w:szCs w:val="16"/>
        </w:rPr>
      </w:pPr>
      <w:r>
        <w:rPr>
          <w:b w:val="0"/>
          <w:sz w:val="16"/>
          <w:szCs w:val="16"/>
        </w:rPr>
        <w:t>Bengaluru, KA</w:t>
      </w:r>
    </w:p>
    <w:p w:rsidR="00496980" w:rsidRDefault="00496980" w:rsidP="004E01EB">
      <w:pPr>
        <w:pStyle w:val="Heading1"/>
        <w:rPr>
          <w:b w:val="0"/>
          <w:sz w:val="16"/>
          <w:szCs w:val="16"/>
        </w:rPr>
      </w:pPr>
    </w:p>
    <w:p w:rsidR="00496980" w:rsidRDefault="00496980" w:rsidP="004E01EB">
      <w:pPr>
        <w:pStyle w:val="Heading1"/>
        <w:rPr>
          <w:sz w:val="16"/>
          <w:szCs w:val="16"/>
        </w:rPr>
      </w:pPr>
      <w:r>
        <w:rPr>
          <w:sz w:val="16"/>
          <w:szCs w:val="16"/>
        </w:rPr>
        <w:t>android developer</w:t>
      </w:r>
    </w:p>
    <w:p w:rsidR="00496980" w:rsidRDefault="00496980" w:rsidP="004E01EB">
      <w:pPr>
        <w:pStyle w:val="Heading1"/>
        <w:rPr>
          <w:b w:val="0"/>
          <w:sz w:val="16"/>
          <w:szCs w:val="16"/>
        </w:rPr>
      </w:pPr>
      <w:r>
        <w:rPr>
          <w:b w:val="0"/>
          <w:sz w:val="16"/>
          <w:szCs w:val="16"/>
        </w:rPr>
        <w:t>jul, 2019 – current</w:t>
      </w:r>
    </w:p>
    <w:p w:rsidR="00496980" w:rsidRDefault="00496980" w:rsidP="004E01EB">
      <w:pPr>
        <w:pStyle w:val="Heading1"/>
        <w:rPr>
          <w:b w:val="0"/>
          <w:sz w:val="16"/>
          <w:szCs w:val="16"/>
        </w:rPr>
      </w:pPr>
      <w:r>
        <w:rPr>
          <w:b w:val="0"/>
          <w:sz w:val="16"/>
          <w:szCs w:val="16"/>
        </w:rPr>
        <w:t>reliance jio</w:t>
      </w:r>
      <w:r w:rsidR="00EB0673">
        <w:rPr>
          <w:b w:val="0"/>
          <w:sz w:val="16"/>
          <w:szCs w:val="16"/>
        </w:rPr>
        <w:t xml:space="preserve"> Infocomm</w:t>
      </w:r>
      <w:r>
        <w:rPr>
          <w:b w:val="0"/>
          <w:sz w:val="16"/>
          <w:szCs w:val="16"/>
        </w:rPr>
        <w:t xml:space="preserve"> (csquare info solution</w:t>
      </w:r>
      <w:r w:rsidR="00EB0673">
        <w:rPr>
          <w:b w:val="0"/>
          <w:sz w:val="16"/>
          <w:szCs w:val="16"/>
        </w:rPr>
        <w:t>s pvt. ltd.</w:t>
      </w:r>
      <w:r>
        <w:rPr>
          <w:b w:val="0"/>
          <w:sz w:val="16"/>
          <w:szCs w:val="16"/>
        </w:rPr>
        <w:t>)</w:t>
      </w:r>
    </w:p>
    <w:p w:rsidR="00D77E4A" w:rsidRPr="00496980" w:rsidRDefault="00D77E4A" w:rsidP="004E01EB">
      <w:pPr>
        <w:pStyle w:val="Heading1"/>
        <w:rPr>
          <w:b w:val="0"/>
          <w:sz w:val="16"/>
          <w:szCs w:val="16"/>
        </w:rPr>
      </w:pPr>
      <w:r>
        <w:rPr>
          <w:b w:val="0"/>
          <w:sz w:val="16"/>
          <w:szCs w:val="16"/>
        </w:rPr>
        <w:t>bangalore, ka</w:t>
      </w:r>
    </w:p>
    <w:p w:rsidR="00154043" w:rsidRPr="005A06B7" w:rsidRDefault="00154043" w:rsidP="001F79FE">
      <w:pPr>
        <w:pStyle w:val="ListBullet"/>
        <w:rPr>
          <w:lang w:val="en-IN" w:eastAsia="en-IN"/>
        </w:rPr>
      </w:pPr>
      <w:r w:rsidRPr="005A06B7">
        <w:rPr>
          <w:lang w:val="en-IN" w:eastAsia="en-IN"/>
        </w:rPr>
        <w:t>Contributed to the full lifecycle development of the application.</w:t>
      </w:r>
    </w:p>
    <w:p w:rsidR="00154043" w:rsidRPr="005A06B7" w:rsidRDefault="00911BF4" w:rsidP="001F79FE">
      <w:pPr>
        <w:pStyle w:val="ListBullet"/>
        <w:rPr>
          <w:lang w:val="en-IN" w:eastAsia="en-IN"/>
        </w:rPr>
      </w:pPr>
      <w:r>
        <w:rPr>
          <w:lang w:val="en-IN" w:eastAsia="en-IN"/>
        </w:rPr>
        <w:t>Developed and Tested the app on</w:t>
      </w:r>
      <w:r w:rsidR="00154043" w:rsidRPr="005A06B7">
        <w:rPr>
          <w:lang w:val="en-IN" w:eastAsia="en-IN"/>
        </w:rPr>
        <w:t xml:space="preserve"> different emulators.</w:t>
      </w:r>
    </w:p>
    <w:p w:rsidR="00154043" w:rsidRPr="005A06B7" w:rsidRDefault="0067691D" w:rsidP="001F79FE">
      <w:pPr>
        <w:pStyle w:val="ListBullet"/>
        <w:rPr>
          <w:lang w:val="en-IN" w:eastAsia="en-IN"/>
        </w:rPr>
      </w:pPr>
      <w:r>
        <w:rPr>
          <w:lang w:val="en-IN" w:eastAsia="en-IN"/>
        </w:rPr>
        <w:t>Designed very good looking and user friendly UI pages for the App.</w:t>
      </w:r>
    </w:p>
    <w:p w:rsidR="00154043" w:rsidRPr="005A06B7" w:rsidRDefault="00B03792" w:rsidP="001F79FE">
      <w:pPr>
        <w:pStyle w:val="ListBullet"/>
        <w:rPr>
          <w:lang w:val="en-IN" w:eastAsia="en-IN"/>
        </w:rPr>
      </w:pPr>
      <w:r>
        <w:rPr>
          <w:lang w:val="en-IN" w:eastAsia="en-IN"/>
        </w:rPr>
        <w:t>Those</w:t>
      </w:r>
      <w:r w:rsidR="00154043" w:rsidRPr="005A06B7">
        <w:rPr>
          <w:lang w:val="en-IN" w:eastAsia="en-IN"/>
        </w:rPr>
        <w:t xml:space="preserve"> App</w:t>
      </w:r>
      <w:r>
        <w:rPr>
          <w:lang w:val="en-IN" w:eastAsia="en-IN"/>
        </w:rPr>
        <w:t>s</w:t>
      </w:r>
      <w:r w:rsidR="00154043" w:rsidRPr="005A06B7">
        <w:rPr>
          <w:lang w:val="en-IN" w:eastAsia="en-IN"/>
        </w:rPr>
        <w:t xml:space="preserve"> </w:t>
      </w:r>
      <w:r>
        <w:rPr>
          <w:lang w:val="en-IN" w:eastAsia="en-IN"/>
        </w:rPr>
        <w:t>uses</w:t>
      </w:r>
      <w:r w:rsidR="00154043" w:rsidRPr="005A06B7">
        <w:rPr>
          <w:lang w:val="en-IN" w:eastAsia="en-IN"/>
        </w:rPr>
        <w:t xml:space="preserve"> following Technical features: </w:t>
      </w:r>
      <w:r>
        <w:rPr>
          <w:lang w:val="en-IN" w:eastAsia="en-IN"/>
        </w:rPr>
        <w:t>MVVM</w:t>
      </w:r>
      <w:r w:rsidR="00154043" w:rsidRPr="005A06B7">
        <w:rPr>
          <w:lang w:val="en-IN" w:eastAsia="en-IN"/>
        </w:rPr>
        <w:t xml:space="preserve">, </w:t>
      </w:r>
      <w:r>
        <w:rPr>
          <w:lang w:val="en-IN" w:eastAsia="en-IN"/>
        </w:rPr>
        <w:t>MVP</w:t>
      </w:r>
      <w:r w:rsidR="00D84A86">
        <w:rPr>
          <w:lang w:val="en-IN" w:eastAsia="en-IN"/>
        </w:rPr>
        <w:t>, MVI</w:t>
      </w:r>
      <w:r w:rsidR="00154043" w:rsidRPr="005A06B7">
        <w:rPr>
          <w:lang w:val="en-IN" w:eastAsia="en-IN"/>
        </w:rPr>
        <w:t xml:space="preserve">, </w:t>
      </w:r>
      <w:r>
        <w:rPr>
          <w:lang w:val="en-IN" w:eastAsia="en-IN"/>
        </w:rPr>
        <w:t>Data Binding</w:t>
      </w:r>
      <w:r w:rsidR="00154043" w:rsidRPr="005A06B7">
        <w:rPr>
          <w:lang w:val="en-IN" w:eastAsia="en-IN"/>
        </w:rPr>
        <w:t xml:space="preserve">, </w:t>
      </w:r>
      <w:r>
        <w:rPr>
          <w:lang w:val="en-IN" w:eastAsia="en-IN"/>
        </w:rPr>
        <w:t>Room Db</w:t>
      </w:r>
      <w:r w:rsidR="00154043" w:rsidRPr="005A06B7">
        <w:rPr>
          <w:lang w:val="en-IN" w:eastAsia="en-IN"/>
        </w:rPr>
        <w:t xml:space="preserve">, </w:t>
      </w:r>
      <w:r>
        <w:rPr>
          <w:lang w:val="en-IN" w:eastAsia="en-IN"/>
        </w:rPr>
        <w:t>Rx</w:t>
      </w:r>
      <w:r w:rsidR="00E8222F">
        <w:rPr>
          <w:lang w:val="en-IN" w:eastAsia="en-IN"/>
        </w:rPr>
        <w:t xml:space="preserve"> </w:t>
      </w:r>
      <w:r>
        <w:rPr>
          <w:lang w:val="en-IN" w:eastAsia="en-IN"/>
        </w:rPr>
        <w:t>java</w:t>
      </w:r>
      <w:r w:rsidR="00280058">
        <w:rPr>
          <w:lang w:val="en-IN" w:eastAsia="en-IN"/>
        </w:rPr>
        <w:t>2</w:t>
      </w:r>
      <w:r w:rsidR="000B07DF">
        <w:rPr>
          <w:lang w:val="en-IN" w:eastAsia="en-IN"/>
        </w:rPr>
        <w:t xml:space="preserve"> </w:t>
      </w:r>
      <w:r w:rsidR="00154043" w:rsidRPr="005A06B7">
        <w:rPr>
          <w:lang w:val="en-IN" w:eastAsia="en-IN"/>
        </w:rPr>
        <w:t>etc.</w:t>
      </w:r>
    </w:p>
    <w:p w:rsidR="00154043" w:rsidRPr="005A06B7" w:rsidRDefault="00154043" w:rsidP="001F79FE">
      <w:pPr>
        <w:pStyle w:val="ListBullet"/>
        <w:rPr>
          <w:lang w:val="en-IN" w:eastAsia="en-IN"/>
        </w:rPr>
      </w:pPr>
      <w:r w:rsidRPr="005A06B7">
        <w:rPr>
          <w:lang w:val="en-IN" w:eastAsia="en-IN"/>
        </w:rPr>
        <w:t>Efficiently Implemented Memory and Disk Caching to manage limited memory available in android.</w:t>
      </w:r>
    </w:p>
    <w:p w:rsidR="00154043" w:rsidRPr="005A06B7" w:rsidRDefault="00154043" w:rsidP="001F79FE">
      <w:pPr>
        <w:pStyle w:val="ListBullet"/>
        <w:rPr>
          <w:lang w:val="en-IN" w:eastAsia="en-IN"/>
        </w:rPr>
      </w:pPr>
      <w:r w:rsidRPr="005A06B7">
        <w:rPr>
          <w:lang w:val="en-IN" w:eastAsia="en-IN"/>
        </w:rPr>
        <w:t>Contributed to the full lifecycle Development of the application from planning, requirements gathering, development, testing.</w:t>
      </w:r>
    </w:p>
    <w:p w:rsidR="005A06B7" w:rsidRDefault="00154043" w:rsidP="0097790C">
      <w:pPr>
        <w:pStyle w:val="ListBullet"/>
        <w:rPr>
          <w:lang w:val="en-IN" w:eastAsia="en-IN"/>
        </w:rPr>
      </w:pPr>
      <w:r w:rsidRPr="005A06B7">
        <w:rPr>
          <w:lang w:val="en-IN" w:eastAsia="en-IN"/>
        </w:rPr>
        <w:t>Implemented JSON parsing for data retrieval from the client Server.</w:t>
      </w:r>
    </w:p>
    <w:p w:rsidR="0072204C" w:rsidRPr="00A606D3" w:rsidRDefault="0072204C" w:rsidP="0097790C">
      <w:pPr>
        <w:pStyle w:val="ListBullet"/>
        <w:rPr>
          <w:lang w:val="en-IN" w:eastAsia="en-IN"/>
        </w:rPr>
      </w:pPr>
      <w:r>
        <w:rPr>
          <w:lang w:val="en-IN" w:eastAsia="en-IN"/>
        </w:rPr>
        <w:t>Built</w:t>
      </w:r>
      <w:r w:rsidR="00A95872">
        <w:rPr>
          <w:lang w:val="en-IN" w:eastAsia="en-IN"/>
        </w:rPr>
        <w:t xml:space="preserve"> Complex</w:t>
      </w:r>
      <w:bookmarkStart w:id="0" w:name="_GoBack"/>
      <w:bookmarkEnd w:id="0"/>
      <w:r>
        <w:rPr>
          <w:lang w:val="en-IN" w:eastAsia="en-IN"/>
        </w:rPr>
        <w:t xml:space="preserve"> </w:t>
      </w:r>
      <w:r>
        <w:t>Android app with knowledge of dart.</w:t>
      </w:r>
    </w:p>
    <w:sdt>
      <w:sdtPr>
        <w:alias w:val="Education:"/>
        <w:tag w:val="Education:"/>
        <w:id w:val="-1908763273"/>
        <w:placeholder>
          <w:docPart w:val="A9BC7D938B5243E98553869B39060F10"/>
        </w:placeholder>
        <w:temporary/>
        <w:showingPlcHdr/>
        <w15:appearance w15:val="hidden"/>
      </w:sdtPr>
      <w:sdtEndPr>
        <w:rPr>
          <w:sz w:val="24"/>
          <w:szCs w:val="24"/>
        </w:rPr>
      </w:sdtEndPr>
      <w:sdtContent>
        <w:p w:rsidR="005A06B7" w:rsidRDefault="005A06B7" w:rsidP="005A06B7">
          <w:pPr>
            <w:pStyle w:val="Heading1"/>
            <w:rPr>
              <w:rFonts w:ascii="Times New Roman" w:eastAsia="Times New Roman" w:hAnsi="Times New Roman" w:cs="Times New Roman"/>
              <w:color w:val="auto"/>
              <w:sz w:val="24"/>
              <w:szCs w:val="24"/>
            </w:rPr>
          </w:pPr>
          <w:r w:rsidRPr="001F79FE">
            <w:rPr>
              <w:rFonts w:asciiTheme="minorHAnsi" w:hAnsiTheme="minorHAnsi" w:cstheme="minorHAnsi"/>
              <w:sz w:val="24"/>
              <w:szCs w:val="24"/>
            </w:rPr>
            <w:t>Education</w:t>
          </w:r>
        </w:p>
      </w:sdtContent>
    </w:sdt>
    <w:p w:rsidR="00154043" w:rsidRDefault="005C07D4" w:rsidP="00154043">
      <w:pPr>
        <w:pStyle w:val="Heading1"/>
        <w:rPr>
          <w:sz w:val="18"/>
          <w:szCs w:val="18"/>
        </w:rPr>
      </w:pPr>
      <w:r>
        <w:rPr>
          <w:sz w:val="18"/>
          <w:szCs w:val="18"/>
        </w:rPr>
        <w:t>2017, JIRANIA, TR</w:t>
      </w:r>
    </w:p>
    <w:p w:rsidR="00154043" w:rsidRPr="00A606D3" w:rsidRDefault="00154043" w:rsidP="00154043">
      <w:pPr>
        <w:pStyle w:val="Heading1"/>
        <w:rPr>
          <w:rFonts w:asciiTheme="minorHAnsi" w:hAnsiTheme="minorHAnsi" w:cstheme="minorHAnsi"/>
          <w:b w:val="0"/>
          <w:sz w:val="20"/>
          <w:szCs w:val="20"/>
        </w:rPr>
      </w:pPr>
      <w:r w:rsidRPr="00A606D3">
        <w:rPr>
          <w:rFonts w:asciiTheme="minorHAnsi" w:hAnsiTheme="minorHAnsi" w:cstheme="minorHAnsi"/>
          <w:b w:val="0"/>
          <w:sz w:val="20"/>
          <w:szCs w:val="20"/>
        </w:rPr>
        <w:t xml:space="preserve">National Institute Of Technology, Agartala </w:t>
      </w:r>
    </w:p>
    <w:p w:rsidR="00154043" w:rsidRPr="00A606D3" w:rsidRDefault="00154043" w:rsidP="00A606D3">
      <w:pPr>
        <w:pStyle w:val="Heading1"/>
        <w:rPr>
          <w:rFonts w:asciiTheme="minorHAnsi" w:hAnsiTheme="minorHAnsi" w:cstheme="minorHAnsi"/>
          <w:b w:val="0"/>
          <w:sz w:val="20"/>
          <w:szCs w:val="20"/>
        </w:rPr>
      </w:pPr>
      <w:r w:rsidRPr="00A606D3">
        <w:rPr>
          <w:rFonts w:asciiTheme="minorHAnsi" w:hAnsiTheme="minorHAnsi" w:cstheme="minorHAnsi"/>
          <w:b w:val="0"/>
          <w:sz w:val="20"/>
          <w:szCs w:val="20"/>
        </w:rPr>
        <w:t>B.Tech, Electronics and Instrumentation Engineering</w:t>
      </w:r>
    </w:p>
    <w:p w:rsidR="00A606D3" w:rsidRPr="00A606D3" w:rsidRDefault="00A606D3" w:rsidP="00A606D3">
      <w:pPr>
        <w:pStyle w:val="Heading1"/>
        <w:rPr>
          <w:rFonts w:asciiTheme="minorHAnsi" w:hAnsiTheme="minorHAnsi" w:cstheme="minorHAnsi"/>
          <w:sz w:val="18"/>
          <w:szCs w:val="18"/>
        </w:rPr>
      </w:pPr>
    </w:p>
    <w:sdt>
      <w:sdtPr>
        <w:alias w:val="Skills:"/>
        <w:tag w:val="Skills:"/>
        <w:id w:val="-2099321424"/>
        <w:placeholder>
          <w:docPart w:val="E1308F48686148FEA01D02FCA3E5A718"/>
        </w:placeholder>
        <w:temporary/>
        <w:showingPlcHdr/>
        <w15:appearance w15:val="hidden"/>
      </w:sdtPr>
      <w:sdtEndPr/>
      <w:sdtContent>
        <w:p w:rsidR="00154043" w:rsidRDefault="00154043" w:rsidP="00154043">
          <w:pPr>
            <w:pStyle w:val="Heading1"/>
            <w:rPr>
              <w:rFonts w:asciiTheme="minorHAnsi" w:eastAsiaTheme="minorHAnsi" w:hAnsiTheme="minorHAnsi" w:cstheme="minorBidi"/>
              <w:b w:val="0"/>
              <w:caps w:val="0"/>
              <w:color w:val="595959" w:themeColor="text1" w:themeTint="A6"/>
              <w:sz w:val="22"/>
              <w:szCs w:val="22"/>
            </w:rPr>
          </w:pPr>
          <w:r w:rsidRPr="001F79FE">
            <w:rPr>
              <w:rFonts w:asciiTheme="minorHAnsi" w:hAnsiTheme="minorHAnsi" w:cstheme="minorHAnsi"/>
              <w:sz w:val="24"/>
              <w:szCs w:val="24"/>
            </w:rPr>
            <w:t>Skills</w:t>
          </w:r>
        </w:p>
      </w:sdtContent>
    </w:sdt>
    <w:p w:rsidR="00154043" w:rsidRPr="001F79FE" w:rsidRDefault="00154043" w:rsidP="001F79FE">
      <w:pPr>
        <w:pStyle w:val="ListBullet"/>
      </w:pPr>
      <w:r w:rsidRPr="001F79FE">
        <w:t> Known for w</w:t>
      </w:r>
      <w:r w:rsidR="001F79FE">
        <w:t>riting efficient</w:t>
      </w:r>
      <w:r w:rsidR="008B4A8B">
        <w:t xml:space="preserve"> ,Standard </w:t>
      </w:r>
      <w:r w:rsidR="001F79FE">
        <w:t>, maintainable, a</w:t>
      </w:r>
      <w:r w:rsidRPr="001F79FE">
        <w:t>nd reusable code.</w:t>
      </w:r>
    </w:p>
    <w:p w:rsidR="00154043" w:rsidRPr="001F79FE" w:rsidRDefault="00154043" w:rsidP="001F79FE">
      <w:pPr>
        <w:pStyle w:val="ListBullet"/>
      </w:pPr>
      <w:r w:rsidRPr="001F79FE">
        <w:t> Proficient in design, data structures, problem-solving, and debugging.</w:t>
      </w:r>
    </w:p>
    <w:p w:rsidR="00154043" w:rsidRDefault="00154043" w:rsidP="001F79FE">
      <w:pPr>
        <w:pStyle w:val="ListBullet"/>
      </w:pPr>
      <w:r w:rsidRPr="001F79FE">
        <w:lastRenderedPageBreak/>
        <w:t> Expert in the interaction between various devices and versions of Android.</w:t>
      </w:r>
    </w:p>
    <w:p w:rsidR="002D7C38" w:rsidRDefault="002D7C38" w:rsidP="001F79FE">
      <w:pPr>
        <w:pStyle w:val="ListBullet"/>
      </w:pPr>
      <w:r>
        <w:t>Working knowledge of the general mobile landscape or Portrait, architectures, trends, and emerging technologies.</w:t>
      </w:r>
    </w:p>
    <w:p w:rsidR="002D7C38" w:rsidRDefault="002D7C38" w:rsidP="001F79FE">
      <w:pPr>
        <w:pStyle w:val="ListBullet"/>
      </w:pPr>
      <w:r>
        <w:t>Strong knowledge on Flutter widgets like Cupertino for iOS and Material Components for Android.</w:t>
      </w:r>
    </w:p>
    <w:p w:rsidR="002D7C38" w:rsidRDefault="002D7C38" w:rsidP="001F79FE">
      <w:pPr>
        <w:pStyle w:val="ListBullet"/>
      </w:pPr>
      <w:r>
        <w:t>Experience with Flutter SDK and Dart programming language.</w:t>
      </w:r>
    </w:p>
    <w:p w:rsidR="00154043" w:rsidRPr="001F79FE" w:rsidRDefault="00A63DA3" w:rsidP="001F79FE">
      <w:pPr>
        <w:pStyle w:val="ListBullet"/>
      </w:pPr>
      <w:r w:rsidRPr="001F79FE">
        <w:t> Mobile</w:t>
      </w:r>
      <w:r w:rsidR="00154043" w:rsidRPr="001F79FE">
        <w:t xml:space="preserve"> </w:t>
      </w:r>
      <w:r w:rsidRPr="001F79FE">
        <w:t xml:space="preserve">Technologies: </w:t>
      </w:r>
      <w:r w:rsidR="00D84A86">
        <w:t xml:space="preserve"> </w:t>
      </w:r>
      <w:r w:rsidR="00841D39">
        <w:t xml:space="preserve">Different Flutter </w:t>
      </w:r>
      <w:r w:rsidR="00D84A86">
        <w:t xml:space="preserve">Widgets, </w:t>
      </w:r>
      <w:r w:rsidRPr="001F79FE">
        <w:t>Android</w:t>
      </w:r>
      <w:r w:rsidR="00154043" w:rsidRPr="001F79FE">
        <w:t>-</w:t>
      </w:r>
      <w:r w:rsidR="00D84A86" w:rsidRPr="001F79FE">
        <w:t>SDK</w:t>
      </w:r>
      <w:r w:rsidR="00D84A86">
        <w:t>,</w:t>
      </w:r>
      <w:r w:rsidR="00154043" w:rsidRPr="001F79FE">
        <w:t xml:space="preserve"> Various System </w:t>
      </w:r>
      <w:r w:rsidRPr="001F79FE">
        <w:t>Services, JSON,</w:t>
      </w:r>
      <w:r w:rsidR="00154043" w:rsidRPr="001F79FE">
        <w:t xml:space="preserve">   </w:t>
      </w:r>
      <w:r w:rsidR="000B07DF">
        <w:t xml:space="preserve">Live Data, </w:t>
      </w:r>
      <w:r w:rsidRPr="001F79FE">
        <w:t>AsyncTask</w:t>
      </w:r>
      <w:r w:rsidR="00D84A86" w:rsidRPr="001F79FE">
        <w:t xml:space="preserve">, </w:t>
      </w:r>
      <w:r w:rsidR="00D84A86">
        <w:t>Fragments</w:t>
      </w:r>
      <w:r w:rsidR="00D84A86" w:rsidRPr="001F79FE">
        <w:t>,</w:t>
      </w:r>
      <w:r w:rsidR="00D84A86">
        <w:t xml:space="preserve"> Dagger, Rxj</w:t>
      </w:r>
      <w:r w:rsidR="002D7C38">
        <w:t>ava2 ,  Kotlin C</w:t>
      </w:r>
      <w:r w:rsidR="00D84A86">
        <w:t>oroutines</w:t>
      </w:r>
      <w:r w:rsidR="00A03A3C">
        <w:t xml:space="preserve"> </w:t>
      </w:r>
      <w:r w:rsidR="00154043" w:rsidRPr="001F79FE">
        <w:t>etc.</w:t>
      </w:r>
    </w:p>
    <w:p w:rsidR="00154043" w:rsidRPr="001F79FE" w:rsidRDefault="00154043" w:rsidP="001F79FE">
      <w:pPr>
        <w:pStyle w:val="ListBullet"/>
      </w:pPr>
      <w:r w:rsidRPr="001F79FE">
        <w:t> Third Party Libraries:</w:t>
      </w:r>
      <w:r w:rsidR="00A63DA3">
        <w:t xml:space="preserve"> </w:t>
      </w:r>
      <w:r w:rsidR="00496980">
        <w:t xml:space="preserve"> </w:t>
      </w:r>
      <w:r w:rsidR="00D84A86">
        <w:t>Glide,</w:t>
      </w:r>
      <w:r w:rsidR="00A63DA3">
        <w:t xml:space="preserve"> </w:t>
      </w:r>
      <w:r w:rsidRPr="001F79FE">
        <w:t>Volley, Retrofit, Picasso etc.</w:t>
      </w:r>
    </w:p>
    <w:p w:rsidR="00154043" w:rsidRPr="001F79FE" w:rsidRDefault="00D84A86" w:rsidP="001F79FE">
      <w:pPr>
        <w:pStyle w:val="ListBullet"/>
      </w:pPr>
      <w:r>
        <w:t>Mobile Platforms: - Android, Flutter etc</w:t>
      </w:r>
      <w:r w:rsidR="00154043" w:rsidRPr="001F79FE">
        <w:t xml:space="preserve">. </w:t>
      </w:r>
    </w:p>
    <w:p w:rsidR="00154043" w:rsidRPr="001F79FE" w:rsidRDefault="00154043" w:rsidP="001F79FE">
      <w:pPr>
        <w:pStyle w:val="ListBullet"/>
      </w:pPr>
      <w:r w:rsidRPr="001F79FE">
        <w:t> Programming</w:t>
      </w:r>
      <w:r w:rsidR="00A34F8B">
        <w:t xml:space="preserve"> Languages</w:t>
      </w:r>
      <w:r w:rsidRPr="001F79FE">
        <w:t>: Java</w:t>
      </w:r>
      <w:r w:rsidR="00D84A86">
        <w:t xml:space="preserve"> </w:t>
      </w:r>
      <w:r w:rsidR="00A704C9" w:rsidRPr="001F79FE">
        <w:t>,</w:t>
      </w:r>
      <w:r w:rsidR="00496980">
        <w:t xml:space="preserve"> </w:t>
      </w:r>
      <w:r w:rsidR="00911BF4">
        <w:t>Kotlin</w:t>
      </w:r>
      <w:r w:rsidR="00D84A86">
        <w:t xml:space="preserve"> </w:t>
      </w:r>
      <w:r w:rsidRPr="001F79FE">
        <w:t>, C++</w:t>
      </w:r>
      <w:r w:rsidR="00911BF4">
        <w:t>,Dart</w:t>
      </w:r>
      <w:r w:rsidRPr="001F79FE">
        <w:t xml:space="preserve"> etc.</w:t>
      </w:r>
    </w:p>
    <w:p w:rsidR="00154043" w:rsidRPr="001F79FE" w:rsidRDefault="00154043" w:rsidP="001F79FE">
      <w:pPr>
        <w:pStyle w:val="ListBullet"/>
      </w:pPr>
      <w:r w:rsidRPr="001F79FE">
        <w:t xml:space="preserve"> Tools: Android studio, Eclipse, Intellij IDEA etc. </w:t>
      </w:r>
    </w:p>
    <w:p w:rsidR="00B51D1B" w:rsidRPr="00154043" w:rsidRDefault="00154043" w:rsidP="001F79FE">
      <w:pPr>
        <w:pStyle w:val="ListBullet"/>
        <w:rPr>
          <w:lang w:val="en-IN" w:eastAsia="en-IN"/>
        </w:rPr>
      </w:pPr>
      <w:r w:rsidRPr="001F79FE">
        <w:t> Operating System: Windows</w:t>
      </w:r>
    </w:p>
    <w:p w:rsidR="005C07D4" w:rsidRPr="001F79FE" w:rsidRDefault="005C07D4" w:rsidP="00E8222F">
      <w:pPr>
        <w:pStyle w:val="Heading1"/>
        <w:tabs>
          <w:tab w:val="left" w:pos="7815"/>
        </w:tabs>
        <w:rPr>
          <w:rFonts w:asciiTheme="minorHAnsi" w:hAnsiTheme="minorHAnsi" w:cstheme="minorHAnsi"/>
          <w:sz w:val="24"/>
          <w:szCs w:val="24"/>
        </w:rPr>
      </w:pPr>
      <w:r w:rsidRPr="001F79FE">
        <w:rPr>
          <w:rFonts w:asciiTheme="minorHAnsi" w:hAnsiTheme="minorHAnsi" w:cstheme="minorHAnsi"/>
          <w:sz w:val="24"/>
          <w:szCs w:val="24"/>
        </w:rPr>
        <w:t>Accomplishments</w:t>
      </w:r>
      <w:r w:rsidR="00E8222F">
        <w:rPr>
          <w:rFonts w:asciiTheme="minorHAnsi" w:hAnsiTheme="minorHAnsi" w:cstheme="minorHAnsi"/>
          <w:sz w:val="24"/>
          <w:szCs w:val="24"/>
        </w:rPr>
        <w:tab/>
      </w:r>
    </w:p>
    <w:p w:rsidR="00DD7719" w:rsidRDefault="00DD7719" w:rsidP="00DD7719">
      <w:pPr>
        <w:pStyle w:val="ListBullet"/>
      </w:pPr>
      <w:r w:rsidRPr="001F79FE">
        <w:t xml:space="preserve"> </w:t>
      </w:r>
      <w:r w:rsidRPr="00AB1DC1">
        <w:rPr>
          <w:b/>
        </w:rPr>
        <w:t>Project</w:t>
      </w:r>
      <w:r>
        <w:rPr>
          <w:b/>
        </w:rPr>
        <w:t>s</w:t>
      </w:r>
      <w:r w:rsidRPr="001F79FE">
        <w:t>: -</w:t>
      </w:r>
    </w:p>
    <w:p w:rsidR="00496980" w:rsidRDefault="00496980" w:rsidP="00DD7719">
      <w:pPr>
        <w:pStyle w:val="ListBullet"/>
      </w:pPr>
      <w:r>
        <w:rPr>
          <w:b/>
        </w:rPr>
        <w:t>Eco Lite App</w:t>
      </w:r>
      <w:r w:rsidR="00D77CAB">
        <w:rPr>
          <w:b/>
        </w:rPr>
        <w:t xml:space="preserve"> </w:t>
      </w:r>
      <w:r>
        <w:t xml:space="preserve">:- Its basically an Retailer App. Retailer can </w:t>
      </w:r>
      <w:r w:rsidR="00D77CAB">
        <w:t>go through his existing purchases from sellers , can return any of the previous purchases or can place a new order to sellers. He can add sales for his existing or new customers</w:t>
      </w:r>
      <w:r w:rsidR="00F061A6">
        <w:t xml:space="preserve"> and can also return any of the previous purchases. He can create receipt for any completed transaction</w:t>
      </w:r>
      <w:r w:rsidR="00172485">
        <w:t>s</w:t>
      </w:r>
      <w:r w:rsidR="00F061A6">
        <w:t xml:space="preserve"> , can complete pending transaction or create journal entry for upcoming transactions.</w:t>
      </w:r>
    </w:p>
    <w:p w:rsidR="00DD7719" w:rsidRDefault="00DD7719" w:rsidP="00DD7719">
      <w:pPr>
        <w:pStyle w:val="ListBullet"/>
      </w:pPr>
      <w:r w:rsidRPr="001F79FE">
        <w:t xml:space="preserve"> </w:t>
      </w:r>
      <w:r>
        <w:rPr>
          <w:b/>
        </w:rPr>
        <w:t>Elivein Admin App:-</w:t>
      </w:r>
      <w:r>
        <w:t>In this app the main objective is to give the admins like apartment owners or the property owners track of all the activities in an apartment. The can keep track of all the activities in the apartment. The</w:t>
      </w:r>
      <w:r w:rsidR="0067691D">
        <w:t>y</w:t>
      </w:r>
      <w:r>
        <w:t xml:space="preserve"> can manage all the services needed by the residents living in the apartment. </w:t>
      </w:r>
    </w:p>
    <w:p w:rsidR="0067691D" w:rsidRPr="0067691D" w:rsidRDefault="0067691D" w:rsidP="00A27086">
      <w:pPr>
        <w:pStyle w:val="ListBullet"/>
        <w:rPr>
          <w:b/>
        </w:rPr>
      </w:pPr>
      <w:r>
        <w:rPr>
          <w:b/>
        </w:rPr>
        <w:t xml:space="preserve">Dharuni </w:t>
      </w:r>
      <w:r w:rsidR="00496980">
        <w:rPr>
          <w:b/>
        </w:rPr>
        <w:t xml:space="preserve"> </w:t>
      </w:r>
      <w:r>
        <w:rPr>
          <w:b/>
        </w:rPr>
        <w:t>OPD Health APP</w:t>
      </w:r>
      <w:r w:rsidR="00DD7719">
        <w:t>:-</w:t>
      </w:r>
      <w:r>
        <w:t>This app provides booking of an appointment to visit a doctor in a city very easy way and user can now all the details about the doctor.</w:t>
      </w:r>
    </w:p>
    <w:p w:rsidR="00ED740B" w:rsidRPr="0067691D" w:rsidRDefault="00A704C9" w:rsidP="00A27086">
      <w:pPr>
        <w:pStyle w:val="ListBullet"/>
        <w:rPr>
          <w:b/>
        </w:rPr>
      </w:pPr>
      <w:r>
        <w:rPr>
          <w:b/>
        </w:rPr>
        <w:t>GasM</w:t>
      </w:r>
      <w:r w:rsidR="00ED740B">
        <w:rPr>
          <w:b/>
        </w:rPr>
        <w:t>an4u APP:-</w:t>
      </w:r>
      <w:r w:rsidR="00ED740B">
        <w:t xml:space="preserve">This app provides very good services to users so that they can book gas services online very </w:t>
      </w:r>
      <w:r>
        <w:t>easily,</w:t>
      </w:r>
      <w:r w:rsidR="00ED740B">
        <w:t xml:space="preserve"> without having any much trouble.</w:t>
      </w:r>
    </w:p>
    <w:p w:rsidR="005C07D4" w:rsidRPr="001F79FE" w:rsidRDefault="005C07D4" w:rsidP="002D301D">
      <w:pPr>
        <w:pStyle w:val="ListBullet"/>
      </w:pPr>
      <w:r w:rsidRPr="001F79FE">
        <w:t xml:space="preserve"> FAMILIAR TOOLS: - Android Studio </w:t>
      </w:r>
    </w:p>
    <w:p w:rsidR="005C07D4" w:rsidRPr="001F79FE" w:rsidRDefault="005C07D4" w:rsidP="001F79FE">
      <w:pPr>
        <w:pStyle w:val="ListBullet"/>
      </w:pPr>
      <w:r w:rsidRPr="001F79FE">
        <w:t> Identifying and mapping needs, providing advice in an expertise.</w:t>
      </w:r>
    </w:p>
    <w:p w:rsidR="005C07D4" w:rsidRPr="001F79FE" w:rsidRDefault="005C07D4" w:rsidP="001F79FE">
      <w:pPr>
        <w:pStyle w:val="ListBullet"/>
      </w:pPr>
      <w:r w:rsidRPr="001F79FE">
        <w:t> Ensure applications are properly integrated with Android APIs.</w:t>
      </w:r>
    </w:p>
    <w:p w:rsidR="005C07D4" w:rsidRPr="001F79FE" w:rsidRDefault="005C07D4" w:rsidP="001F79FE">
      <w:pPr>
        <w:pStyle w:val="ListBullet"/>
      </w:pPr>
      <w:r w:rsidRPr="001F79FE">
        <w:t> Strengths Willingness to learn.</w:t>
      </w:r>
    </w:p>
    <w:p w:rsidR="005C07D4" w:rsidRPr="001F79FE" w:rsidRDefault="005C07D4" w:rsidP="001F79FE">
      <w:pPr>
        <w:pStyle w:val="ListBullet"/>
      </w:pPr>
      <w:r w:rsidRPr="001F79FE">
        <w:t> Attention to details.</w:t>
      </w:r>
    </w:p>
    <w:p w:rsidR="005C07D4" w:rsidRPr="001F79FE" w:rsidRDefault="005C07D4" w:rsidP="001F79FE">
      <w:pPr>
        <w:pStyle w:val="ListBullet"/>
      </w:pPr>
      <w:r w:rsidRPr="001F79FE">
        <w:t> Manage pressure.</w:t>
      </w:r>
    </w:p>
    <w:p w:rsidR="005C07D4" w:rsidRPr="001F79FE" w:rsidRDefault="005C07D4" w:rsidP="001F79FE">
      <w:pPr>
        <w:pStyle w:val="ListBullet"/>
      </w:pPr>
      <w:r w:rsidRPr="001F79FE">
        <w:t> Ambitious and Self Starter.</w:t>
      </w:r>
    </w:p>
    <w:p w:rsidR="005C07D4" w:rsidRPr="005C07D4" w:rsidRDefault="005C07D4" w:rsidP="001F79FE">
      <w:pPr>
        <w:pStyle w:val="ListBullet"/>
        <w:rPr>
          <w:lang w:val="en-IN" w:eastAsia="en-IN"/>
        </w:rPr>
      </w:pPr>
      <w:r w:rsidRPr="001F79FE">
        <w:t> Creativity Personal Information</w:t>
      </w:r>
    </w:p>
    <w:p w:rsidR="005C07D4" w:rsidRDefault="005C07D4" w:rsidP="006E1507"/>
    <w:p w:rsidR="005C07D4" w:rsidRPr="00C72D87" w:rsidRDefault="005C07D4" w:rsidP="005C07D4">
      <w:pPr>
        <w:pStyle w:val="Heading1"/>
        <w:rPr>
          <w:rFonts w:asciiTheme="minorHAnsi" w:hAnsiTheme="minorHAnsi" w:cstheme="minorHAnsi"/>
          <w:sz w:val="20"/>
          <w:szCs w:val="20"/>
        </w:rPr>
      </w:pPr>
      <w:r w:rsidRPr="001F79FE">
        <w:rPr>
          <w:rFonts w:asciiTheme="minorHAnsi" w:hAnsiTheme="minorHAnsi" w:cstheme="minorHAnsi"/>
          <w:sz w:val="24"/>
          <w:szCs w:val="24"/>
        </w:rPr>
        <w:t>Interests</w:t>
      </w:r>
    </w:p>
    <w:p w:rsidR="00C72D87" w:rsidRPr="001F79FE" w:rsidRDefault="005C07D4" w:rsidP="002D301D">
      <w:pPr>
        <w:pStyle w:val="ContactInfo"/>
        <w:jc w:val="left"/>
      </w:pPr>
      <w:r w:rsidRPr="001F79FE">
        <w:t>Hobbies - Listening to music, Playing Cricket.</w:t>
      </w:r>
    </w:p>
    <w:p w:rsidR="00C72D87" w:rsidRDefault="00C72D87" w:rsidP="005C07D4">
      <w:pPr>
        <w:pStyle w:val="Heading1"/>
        <w:rPr>
          <w:rFonts w:asciiTheme="minorHAnsi" w:hAnsiTheme="minorHAnsi" w:cstheme="minorHAnsi"/>
          <w:b w:val="0"/>
          <w:sz w:val="20"/>
          <w:szCs w:val="20"/>
        </w:rPr>
      </w:pPr>
      <w:r w:rsidRPr="00C72D87">
        <w:rPr>
          <w:rFonts w:asciiTheme="minorHAnsi" w:hAnsiTheme="minorHAnsi" w:cstheme="minorHAnsi"/>
          <w:sz w:val="20"/>
          <w:szCs w:val="20"/>
        </w:rPr>
        <w:t>Profile</w:t>
      </w:r>
      <w:r w:rsidR="001E212F">
        <w:rPr>
          <w:rFonts w:asciiTheme="minorHAnsi" w:hAnsiTheme="minorHAnsi" w:cstheme="minorHAnsi"/>
          <w:sz w:val="20"/>
          <w:szCs w:val="20"/>
        </w:rPr>
        <w:t xml:space="preserve">s </w:t>
      </w:r>
      <w:r>
        <w:rPr>
          <w:rFonts w:asciiTheme="minorHAnsi" w:hAnsiTheme="minorHAnsi" w:cstheme="minorHAnsi"/>
          <w:b w:val="0"/>
          <w:sz w:val="20"/>
          <w:szCs w:val="20"/>
        </w:rPr>
        <w:t>:-</w:t>
      </w:r>
    </w:p>
    <w:p w:rsidR="00154043" w:rsidRPr="000F01A6" w:rsidRDefault="000F01A6" w:rsidP="005C07D4">
      <w:pPr>
        <w:pStyle w:val="Heading1"/>
        <w:rPr>
          <w:rFonts w:asciiTheme="minorHAnsi" w:hAnsiTheme="minorHAnsi" w:cstheme="minorHAnsi"/>
          <w:b w:val="0"/>
          <w:sz w:val="16"/>
          <w:szCs w:val="16"/>
        </w:rPr>
      </w:pPr>
      <w:r>
        <w:rPr>
          <w:rFonts w:asciiTheme="minorHAnsi" w:hAnsiTheme="minorHAnsi" w:cstheme="minorHAnsi"/>
          <w:b w:val="0"/>
          <w:sz w:val="20"/>
          <w:szCs w:val="20"/>
        </w:rPr>
        <w:t xml:space="preserve">Linked in  :- </w:t>
      </w:r>
      <w:r w:rsidRPr="000F01A6">
        <w:rPr>
          <w:rFonts w:cstheme="minorHAnsi"/>
          <w:b w:val="0"/>
          <w:sz w:val="16"/>
          <w:szCs w:val="16"/>
        </w:rPr>
        <w:t>https://www.linkedin.com/in/bishal-ghosh-2a197112b</w:t>
      </w:r>
    </w:p>
    <w:p w:rsidR="000F01A6" w:rsidRPr="001F79FE" w:rsidRDefault="000F01A6" w:rsidP="005C07D4">
      <w:pPr>
        <w:pStyle w:val="Heading1"/>
        <w:rPr>
          <w:rFonts w:asciiTheme="minorHAnsi" w:hAnsiTheme="minorHAnsi" w:cstheme="minorHAnsi"/>
          <w:b w:val="0"/>
          <w:sz w:val="20"/>
          <w:szCs w:val="20"/>
        </w:rPr>
      </w:pPr>
    </w:p>
    <w:p w:rsidR="00154043" w:rsidRPr="001F79FE" w:rsidRDefault="00154043" w:rsidP="00154043">
      <w:pPr>
        <w:pStyle w:val="Heading1"/>
        <w:rPr>
          <w:rFonts w:asciiTheme="minorHAnsi" w:hAnsiTheme="minorHAnsi" w:cstheme="minorHAnsi"/>
          <w:sz w:val="22"/>
          <w:szCs w:val="22"/>
        </w:rPr>
      </w:pPr>
      <w:r w:rsidRPr="001F79FE">
        <w:rPr>
          <w:rFonts w:asciiTheme="minorHAnsi" w:hAnsiTheme="minorHAnsi" w:cstheme="minorHAnsi"/>
          <w:sz w:val="22"/>
          <w:szCs w:val="22"/>
        </w:rPr>
        <w:t>Languages</w:t>
      </w:r>
    </w:p>
    <w:p w:rsidR="00154043" w:rsidRDefault="00154043" w:rsidP="001F79FE">
      <w:pPr>
        <w:pStyle w:val="ContactInfo"/>
        <w:jc w:val="left"/>
      </w:pPr>
      <w:r w:rsidRPr="00154043">
        <w:t>English, Hindi, Bengali</w:t>
      </w:r>
    </w:p>
    <w:p w:rsidR="001F79FE" w:rsidRPr="001F79FE" w:rsidRDefault="001F79FE" w:rsidP="001F79FE">
      <w:pPr>
        <w:pStyle w:val="ContactInfo"/>
        <w:jc w:val="left"/>
      </w:pPr>
    </w:p>
    <w:p w:rsidR="001F79FE" w:rsidRDefault="001F79FE" w:rsidP="001F79FE">
      <w:pPr>
        <w:rPr>
          <w:b/>
        </w:rPr>
      </w:pPr>
      <w:r>
        <w:rPr>
          <w:b/>
        </w:rPr>
        <w:t>DECLARATION</w:t>
      </w:r>
    </w:p>
    <w:p w:rsidR="001F79FE" w:rsidRDefault="001F79FE" w:rsidP="001F79FE">
      <w:r>
        <w:t>I hereby declare that the information given above is true to the best of my knowledge &amp; belief.</w:t>
      </w:r>
    </w:p>
    <w:p w:rsidR="001F79FE" w:rsidRDefault="001F79FE" w:rsidP="001F79FE">
      <w:r>
        <w:t xml:space="preserve">PLACE- BANGALORE                                                                                                            DATE - </w:t>
      </w:r>
      <w:r>
        <w:tab/>
      </w:r>
      <w:r>
        <w:tab/>
      </w:r>
      <w:r>
        <w:tab/>
      </w:r>
      <w:r>
        <w:tab/>
      </w:r>
      <w:r>
        <w:tab/>
      </w:r>
      <w:r>
        <w:tab/>
      </w:r>
      <w:r>
        <w:tab/>
      </w:r>
      <w:r>
        <w:tab/>
      </w:r>
      <w:r>
        <w:tab/>
      </w:r>
      <w:r>
        <w:tab/>
        <w:t xml:space="preserve">                                               </w:t>
      </w:r>
    </w:p>
    <w:p w:rsidR="001F79FE" w:rsidRDefault="001F79FE" w:rsidP="001F79FE">
      <w:r>
        <w:t xml:space="preserve">                                                                                                                                                   Bishal Ghosh</w:t>
      </w:r>
    </w:p>
    <w:p w:rsidR="005C07D4" w:rsidRPr="006E1507" w:rsidRDefault="005C07D4" w:rsidP="006E1507"/>
    <w:sectPr w:rsidR="005C07D4" w:rsidRPr="006E150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E4F" w:rsidRDefault="00240E4F" w:rsidP="0068194B">
      <w:r>
        <w:separator/>
      </w:r>
    </w:p>
    <w:p w:rsidR="00240E4F" w:rsidRDefault="00240E4F"/>
    <w:p w:rsidR="00240E4F" w:rsidRDefault="00240E4F"/>
  </w:endnote>
  <w:endnote w:type="continuationSeparator" w:id="0">
    <w:p w:rsidR="00240E4F" w:rsidRDefault="00240E4F" w:rsidP="0068194B">
      <w:r>
        <w:continuationSeparator/>
      </w:r>
    </w:p>
    <w:p w:rsidR="00240E4F" w:rsidRDefault="00240E4F"/>
    <w:p w:rsidR="00240E4F" w:rsidRDefault="00240E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A95872">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E4F" w:rsidRDefault="00240E4F" w:rsidP="0068194B">
      <w:r>
        <w:separator/>
      </w:r>
    </w:p>
    <w:p w:rsidR="00240E4F" w:rsidRDefault="00240E4F"/>
    <w:p w:rsidR="00240E4F" w:rsidRDefault="00240E4F"/>
  </w:footnote>
  <w:footnote w:type="continuationSeparator" w:id="0">
    <w:p w:rsidR="00240E4F" w:rsidRDefault="00240E4F" w:rsidP="0068194B">
      <w:r>
        <w:continuationSeparator/>
      </w:r>
    </w:p>
    <w:p w:rsidR="00240E4F" w:rsidRDefault="00240E4F"/>
    <w:p w:rsidR="00240E4F" w:rsidRDefault="00240E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lang w:val="en-IN" w:eastAsia="en-IN"/>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CC3F3C"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ABD1DF1"/>
    <w:multiLevelType w:val="multilevel"/>
    <w:tmpl w:val="D920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81"/>
    <w:rsid w:val="000001EF"/>
    <w:rsid w:val="00007322"/>
    <w:rsid w:val="00007728"/>
    <w:rsid w:val="00013691"/>
    <w:rsid w:val="000230AA"/>
    <w:rsid w:val="00024584"/>
    <w:rsid w:val="00024730"/>
    <w:rsid w:val="00055E95"/>
    <w:rsid w:val="000673E5"/>
    <w:rsid w:val="0007021F"/>
    <w:rsid w:val="000B07DF"/>
    <w:rsid w:val="000B2BA5"/>
    <w:rsid w:val="000F01A6"/>
    <w:rsid w:val="000F2F8C"/>
    <w:rsid w:val="0010006E"/>
    <w:rsid w:val="001045A8"/>
    <w:rsid w:val="00114A91"/>
    <w:rsid w:val="00126E0C"/>
    <w:rsid w:val="001427E1"/>
    <w:rsid w:val="00150259"/>
    <w:rsid w:val="00154043"/>
    <w:rsid w:val="00162E4E"/>
    <w:rsid w:val="00163668"/>
    <w:rsid w:val="00171566"/>
    <w:rsid w:val="00172485"/>
    <w:rsid w:val="00174676"/>
    <w:rsid w:val="001755A8"/>
    <w:rsid w:val="00184014"/>
    <w:rsid w:val="00192008"/>
    <w:rsid w:val="001C0E68"/>
    <w:rsid w:val="001C4B6F"/>
    <w:rsid w:val="001D0BF1"/>
    <w:rsid w:val="001E212F"/>
    <w:rsid w:val="001E3120"/>
    <w:rsid w:val="001E7E0C"/>
    <w:rsid w:val="001F0BB0"/>
    <w:rsid w:val="001F4E6D"/>
    <w:rsid w:val="001F6140"/>
    <w:rsid w:val="001F79FE"/>
    <w:rsid w:val="00203573"/>
    <w:rsid w:val="0020597D"/>
    <w:rsid w:val="00213B4C"/>
    <w:rsid w:val="00222622"/>
    <w:rsid w:val="002253B0"/>
    <w:rsid w:val="00236D54"/>
    <w:rsid w:val="00240E4F"/>
    <w:rsid w:val="00241D8C"/>
    <w:rsid w:val="00241FDB"/>
    <w:rsid w:val="0024720C"/>
    <w:rsid w:val="002617AE"/>
    <w:rsid w:val="002638D0"/>
    <w:rsid w:val="002647D3"/>
    <w:rsid w:val="00275EAE"/>
    <w:rsid w:val="00280058"/>
    <w:rsid w:val="00284992"/>
    <w:rsid w:val="00294998"/>
    <w:rsid w:val="00297F18"/>
    <w:rsid w:val="002A1945"/>
    <w:rsid w:val="002B2958"/>
    <w:rsid w:val="002B3FC8"/>
    <w:rsid w:val="002C6D50"/>
    <w:rsid w:val="002D23C5"/>
    <w:rsid w:val="002D301D"/>
    <w:rsid w:val="002D6137"/>
    <w:rsid w:val="002D7C38"/>
    <w:rsid w:val="002E7E61"/>
    <w:rsid w:val="002F05E5"/>
    <w:rsid w:val="002F254D"/>
    <w:rsid w:val="002F30E4"/>
    <w:rsid w:val="002F3306"/>
    <w:rsid w:val="00307140"/>
    <w:rsid w:val="00316DFF"/>
    <w:rsid w:val="00325B57"/>
    <w:rsid w:val="00336056"/>
    <w:rsid w:val="00342335"/>
    <w:rsid w:val="003544E1"/>
    <w:rsid w:val="003576EB"/>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7E06"/>
    <w:rsid w:val="00463E8A"/>
    <w:rsid w:val="004726BC"/>
    <w:rsid w:val="00474105"/>
    <w:rsid w:val="00480E6E"/>
    <w:rsid w:val="00484DBD"/>
    <w:rsid w:val="00486277"/>
    <w:rsid w:val="00491617"/>
    <w:rsid w:val="00494CF6"/>
    <w:rsid w:val="00495F8D"/>
    <w:rsid w:val="00496980"/>
    <w:rsid w:val="004A1DBE"/>
    <w:rsid w:val="004A1FAE"/>
    <w:rsid w:val="004A32FF"/>
    <w:rsid w:val="004B06EB"/>
    <w:rsid w:val="004B6AD0"/>
    <w:rsid w:val="004C2D5D"/>
    <w:rsid w:val="004C33E1"/>
    <w:rsid w:val="004E01EB"/>
    <w:rsid w:val="004E2794"/>
    <w:rsid w:val="00510392"/>
    <w:rsid w:val="0051319B"/>
    <w:rsid w:val="00513E2A"/>
    <w:rsid w:val="00524C3F"/>
    <w:rsid w:val="00566A35"/>
    <w:rsid w:val="0056701E"/>
    <w:rsid w:val="005740D7"/>
    <w:rsid w:val="0059415A"/>
    <w:rsid w:val="005A06B7"/>
    <w:rsid w:val="005A0F26"/>
    <w:rsid w:val="005A1B10"/>
    <w:rsid w:val="005A6850"/>
    <w:rsid w:val="005B1B1B"/>
    <w:rsid w:val="005C07D4"/>
    <w:rsid w:val="005C5932"/>
    <w:rsid w:val="005D2F14"/>
    <w:rsid w:val="005D3CA7"/>
    <w:rsid w:val="005D4CC1"/>
    <w:rsid w:val="005F4B91"/>
    <w:rsid w:val="005F55D2"/>
    <w:rsid w:val="0062312F"/>
    <w:rsid w:val="00625F2C"/>
    <w:rsid w:val="006618E9"/>
    <w:rsid w:val="0067691D"/>
    <w:rsid w:val="00676C7D"/>
    <w:rsid w:val="0068194B"/>
    <w:rsid w:val="00690759"/>
    <w:rsid w:val="00692703"/>
    <w:rsid w:val="006A1962"/>
    <w:rsid w:val="006B5D48"/>
    <w:rsid w:val="006B7D7B"/>
    <w:rsid w:val="006C1A5E"/>
    <w:rsid w:val="006E1507"/>
    <w:rsid w:val="00712D8B"/>
    <w:rsid w:val="0072204C"/>
    <w:rsid w:val="007273B7"/>
    <w:rsid w:val="00733E0A"/>
    <w:rsid w:val="0074403D"/>
    <w:rsid w:val="00746D44"/>
    <w:rsid w:val="00750046"/>
    <w:rsid w:val="007538DC"/>
    <w:rsid w:val="00757803"/>
    <w:rsid w:val="0076247C"/>
    <w:rsid w:val="007861A7"/>
    <w:rsid w:val="0079206B"/>
    <w:rsid w:val="00796076"/>
    <w:rsid w:val="007A55B8"/>
    <w:rsid w:val="007C0566"/>
    <w:rsid w:val="007C606B"/>
    <w:rsid w:val="007D4009"/>
    <w:rsid w:val="007E6A61"/>
    <w:rsid w:val="00801140"/>
    <w:rsid w:val="0080252E"/>
    <w:rsid w:val="00803404"/>
    <w:rsid w:val="00834955"/>
    <w:rsid w:val="00841D39"/>
    <w:rsid w:val="00847001"/>
    <w:rsid w:val="00855B59"/>
    <w:rsid w:val="00860461"/>
    <w:rsid w:val="0086487C"/>
    <w:rsid w:val="00870B20"/>
    <w:rsid w:val="008829F8"/>
    <w:rsid w:val="00885897"/>
    <w:rsid w:val="008A6538"/>
    <w:rsid w:val="008B4A8B"/>
    <w:rsid w:val="008C7056"/>
    <w:rsid w:val="008D1700"/>
    <w:rsid w:val="008F3B14"/>
    <w:rsid w:val="00901899"/>
    <w:rsid w:val="0090344B"/>
    <w:rsid w:val="00905715"/>
    <w:rsid w:val="00911BF4"/>
    <w:rsid w:val="0091321E"/>
    <w:rsid w:val="00913946"/>
    <w:rsid w:val="0092726B"/>
    <w:rsid w:val="00927426"/>
    <w:rsid w:val="009361BA"/>
    <w:rsid w:val="00944F78"/>
    <w:rsid w:val="009510E7"/>
    <w:rsid w:val="00952C89"/>
    <w:rsid w:val="009571D8"/>
    <w:rsid w:val="009650EA"/>
    <w:rsid w:val="0097790C"/>
    <w:rsid w:val="0098506E"/>
    <w:rsid w:val="009A44CE"/>
    <w:rsid w:val="009A6C1F"/>
    <w:rsid w:val="009C3915"/>
    <w:rsid w:val="009C4DFC"/>
    <w:rsid w:val="009D44F8"/>
    <w:rsid w:val="009E3160"/>
    <w:rsid w:val="009F220C"/>
    <w:rsid w:val="009F3B05"/>
    <w:rsid w:val="009F4931"/>
    <w:rsid w:val="00A03A3C"/>
    <w:rsid w:val="00A14534"/>
    <w:rsid w:val="00A16DAA"/>
    <w:rsid w:val="00A24162"/>
    <w:rsid w:val="00A25023"/>
    <w:rsid w:val="00A270EA"/>
    <w:rsid w:val="00A34BA2"/>
    <w:rsid w:val="00A34F8B"/>
    <w:rsid w:val="00A36F27"/>
    <w:rsid w:val="00A42E32"/>
    <w:rsid w:val="00A46E63"/>
    <w:rsid w:val="00A51DC5"/>
    <w:rsid w:val="00A53DE1"/>
    <w:rsid w:val="00A606D3"/>
    <w:rsid w:val="00A615E1"/>
    <w:rsid w:val="00A63DA3"/>
    <w:rsid w:val="00A64426"/>
    <w:rsid w:val="00A704C9"/>
    <w:rsid w:val="00A755E8"/>
    <w:rsid w:val="00A93A5D"/>
    <w:rsid w:val="00A95872"/>
    <w:rsid w:val="00AB32F8"/>
    <w:rsid w:val="00AB610B"/>
    <w:rsid w:val="00AC386D"/>
    <w:rsid w:val="00AC7217"/>
    <w:rsid w:val="00AD360E"/>
    <w:rsid w:val="00AD40FB"/>
    <w:rsid w:val="00AD782D"/>
    <w:rsid w:val="00AE7650"/>
    <w:rsid w:val="00B03792"/>
    <w:rsid w:val="00B10EBE"/>
    <w:rsid w:val="00B236F1"/>
    <w:rsid w:val="00B501D1"/>
    <w:rsid w:val="00B50F99"/>
    <w:rsid w:val="00B51D1B"/>
    <w:rsid w:val="00B540F4"/>
    <w:rsid w:val="00B60FD0"/>
    <w:rsid w:val="00B622DF"/>
    <w:rsid w:val="00B6332A"/>
    <w:rsid w:val="00B81760"/>
    <w:rsid w:val="00B83504"/>
    <w:rsid w:val="00B8494C"/>
    <w:rsid w:val="00BA1546"/>
    <w:rsid w:val="00BB4E51"/>
    <w:rsid w:val="00BD052D"/>
    <w:rsid w:val="00BD2131"/>
    <w:rsid w:val="00BD431F"/>
    <w:rsid w:val="00BE423E"/>
    <w:rsid w:val="00BF61AC"/>
    <w:rsid w:val="00C47FA6"/>
    <w:rsid w:val="00C57FC6"/>
    <w:rsid w:val="00C66A7D"/>
    <w:rsid w:val="00C72D87"/>
    <w:rsid w:val="00C779DA"/>
    <w:rsid w:val="00C814F7"/>
    <w:rsid w:val="00CA4B4D"/>
    <w:rsid w:val="00CB35C3"/>
    <w:rsid w:val="00CD323D"/>
    <w:rsid w:val="00CE4030"/>
    <w:rsid w:val="00CE64B3"/>
    <w:rsid w:val="00CF1A49"/>
    <w:rsid w:val="00D0630C"/>
    <w:rsid w:val="00D17CDE"/>
    <w:rsid w:val="00D243A9"/>
    <w:rsid w:val="00D305E5"/>
    <w:rsid w:val="00D34FB7"/>
    <w:rsid w:val="00D37CD3"/>
    <w:rsid w:val="00D66A52"/>
    <w:rsid w:val="00D66EFA"/>
    <w:rsid w:val="00D72A2D"/>
    <w:rsid w:val="00D77CAB"/>
    <w:rsid w:val="00D77E4A"/>
    <w:rsid w:val="00D84A86"/>
    <w:rsid w:val="00D9521A"/>
    <w:rsid w:val="00DA3914"/>
    <w:rsid w:val="00DA59AA"/>
    <w:rsid w:val="00DB6915"/>
    <w:rsid w:val="00DB7E1E"/>
    <w:rsid w:val="00DC1B78"/>
    <w:rsid w:val="00DC2A2F"/>
    <w:rsid w:val="00DC600B"/>
    <w:rsid w:val="00DD7719"/>
    <w:rsid w:val="00DE0FAA"/>
    <w:rsid w:val="00DE136D"/>
    <w:rsid w:val="00DE6534"/>
    <w:rsid w:val="00DF38CD"/>
    <w:rsid w:val="00DF4D6C"/>
    <w:rsid w:val="00E01923"/>
    <w:rsid w:val="00E14498"/>
    <w:rsid w:val="00E2397A"/>
    <w:rsid w:val="00E254DB"/>
    <w:rsid w:val="00E300FC"/>
    <w:rsid w:val="00E362DB"/>
    <w:rsid w:val="00E5632B"/>
    <w:rsid w:val="00E70240"/>
    <w:rsid w:val="00E71E6B"/>
    <w:rsid w:val="00E81CC5"/>
    <w:rsid w:val="00E8222F"/>
    <w:rsid w:val="00E85A87"/>
    <w:rsid w:val="00E85B4A"/>
    <w:rsid w:val="00E9528E"/>
    <w:rsid w:val="00EA5099"/>
    <w:rsid w:val="00EB0673"/>
    <w:rsid w:val="00EC1351"/>
    <w:rsid w:val="00EC4CBF"/>
    <w:rsid w:val="00ED740B"/>
    <w:rsid w:val="00EE2CA8"/>
    <w:rsid w:val="00EF17E8"/>
    <w:rsid w:val="00EF51D9"/>
    <w:rsid w:val="00F061A6"/>
    <w:rsid w:val="00F130DD"/>
    <w:rsid w:val="00F24884"/>
    <w:rsid w:val="00F34181"/>
    <w:rsid w:val="00F476C4"/>
    <w:rsid w:val="00F61DF9"/>
    <w:rsid w:val="00F81960"/>
    <w:rsid w:val="00F8769D"/>
    <w:rsid w:val="00F9350C"/>
    <w:rsid w:val="00F94EB5"/>
    <w:rsid w:val="00F9624D"/>
    <w:rsid w:val="00FA0C0B"/>
    <w:rsid w:val="00FB31C1"/>
    <w:rsid w:val="00FB449C"/>
    <w:rsid w:val="00FB58F2"/>
    <w:rsid w:val="00FB610C"/>
    <w:rsid w:val="00FC6AEA"/>
    <w:rsid w:val="00FD3D13"/>
    <w:rsid w:val="00FE55A2"/>
    <w:rsid w:val="00FE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DF3C5A-5968-4E90-9864-27D51C53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1963">
      <w:bodyDiv w:val="1"/>
      <w:marLeft w:val="0"/>
      <w:marRight w:val="0"/>
      <w:marTop w:val="0"/>
      <w:marBottom w:val="0"/>
      <w:divBdr>
        <w:top w:val="none" w:sz="0" w:space="0" w:color="auto"/>
        <w:left w:val="none" w:sz="0" w:space="0" w:color="auto"/>
        <w:bottom w:val="none" w:sz="0" w:space="0" w:color="auto"/>
        <w:right w:val="none" w:sz="0" w:space="0" w:color="auto"/>
      </w:divBdr>
    </w:div>
    <w:div w:id="570390434">
      <w:bodyDiv w:val="1"/>
      <w:marLeft w:val="0"/>
      <w:marRight w:val="0"/>
      <w:marTop w:val="0"/>
      <w:marBottom w:val="0"/>
      <w:divBdr>
        <w:top w:val="none" w:sz="0" w:space="0" w:color="auto"/>
        <w:left w:val="none" w:sz="0" w:space="0" w:color="auto"/>
        <w:bottom w:val="none" w:sz="0" w:space="0" w:color="auto"/>
        <w:right w:val="none" w:sz="0" w:space="0" w:color="auto"/>
      </w:divBdr>
    </w:div>
    <w:div w:id="1020744776">
      <w:bodyDiv w:val="1"/>
      <w:marLeft w:val="0"/>
      <w:marRight w:val="0"/>
      <w:marTop w:val="0"/>
      <w:marBottom w:val="0"/>
      <w:divBdr>
        <w:top w:val="none" w:sz="0" w:space="0" w:color="auto"/>
        <w:left w:val="none" w:sz="0" w:space="0" w:color="auto"/>
        <w:bottom w:val="none" w:sz="0" w:space="0" w:color="auto"/>
        <w:right w:val="none" w:sz="0" w:space="0" w:color="auto"/>
      </w:divBdr>
    </w:div>
    <w:div w:id="1026445223">
      <w:bodyDiv w:val="1"/>
      <w:marLeft w:val="0"/>
      <w:marRight w:val="0"/>
      <w:marTop w:val="0"/>
      <w:marBottom w:val="0"/>
      <w:divBdr>
        <w:top w:val="none" w:sz="0" w:space="0" w:color="auto"/>
        <w:left w:val="none" w:sz="0" w:space="0" w:color="auto"/>
        <w:bottom w:val="none" w:sz="0" w:space="0" w:color="auto"/>
        <w:right w:val="none" w:sz="0" w:space="0" w:color="auto"/>
      </w:divBdr>
    </w:div>
    <w:div w:id="1138032683">
      <w:bodyDiv w:val="1"/>
      <w:marLeft w:val="0"/>
      <w:marRight w:val="0"/>
      <w:marTop w:val="0"/>
      <w:marBottom w:val="0"/>
      <w:divBdr>
        <w:top w:val="none" w:sz="0" w:space="0" w:color="auto"/>
        <w:left w:val="none" w:sz="0" w:space="0" w:color="auto"/>
        <w:bottom w:val="none" w:sz="0" w:space="0" w:color="auto"/>
        <w:right w:val="none" w:sz="0" w:space="0" w:color="auto"/>
      </w:divBdr>
    </w:div>
    <w:div w:id="1240137860">
      <w:bodyDiv w:val="1"/>
      <w:marLeft w:val="0"/>
      <w:marRight w:val="0"/>
      <w:marTop w:val="0"/>
      <w:marBottom w:val="0"/>
      <w:divBdr>
        <w:top w:val="none" w:sz="0" w:space="0" w:color="auto"/>
        <w:left w:val="none" w:sz="0" w:space="0" w:color="auto"/>
        <w:bottom w:val="none" w:sz="0" w:space="0" w:color="auto"/>
        <w:right w:val="none" w:sz="0" w:space="0" w:color="auto"/>
      </w:divBdr>
      <w:divsChild>
        <w:div w:id="1650749123">
          <w:marLeft w:val="0"/>
          <w:marRight w:val="0"/>
          <w:marTop w:val="0"/>
          <w:marBottom w:val="0"/>
          <w:divBdr>
            <w:top w:val="none" w:sz="0" w:space="0" w:color="auto"/>
            <w:left w:val="none" w:sz="0" w:space="0" w:color="auto"/>
            <w:bottom w:val="none" w:sz="0" w:space="0" w:color="auto"/>
            <w:right w:val="none" w:sz="0" w:space="0" w:color="auto"/>
          </w:divBdr>
          <w:divsChild>
            <w:div w:id="1893074515">
              <w:marLeft w:val="0"/>
              <w:marRight w:val="0"/>
              <w:marTop w:val="0"/>
              <w:marBottom w:val="0"/>
              <w:divBdr>
                <w:top w:val="none" w:sz="0" w:space="0" w:color="auto"/>
                <w:left w:val="none" w:sz="0" w:space="0" w:color="auto"/>
                <w:bottom w:val="none" w:sz="0" w:space="0" w:color="auto"/>
                <w:right w:val="none" w:sz="0" w:space="0" w:color="auto"/>
              </w:divBdr>
            </w:div>
            <w:div w:id="704017931">
              <w:marLeft w:val="0"/>
              <w:marRight w:val="0"/>
              <w:marTop w:val="0"/>
              <w:marBottom w:val="0"/>
              <w:divBdr>
                <w:top w:val="none" w:sz="0" w:space="0" w:color="auto"/>
                <w:left w:val="none" w:sz="0" w:space="0" w:color="auto"/>
                <w:bottom w:val="none" w:sz="0" w:space="0" w:color="auto"/>
                <w:right w:val="none" w:sz="0" w:space="0" w:color="auto"/>
              </w:divBdr>
            </w:div>
            <w:div w:id="738792928">
              <w:marLeft w:val="0"/>
              <w:marRight w:val="0"/>
              <w:marTop w:val="0"/>
              <w:marBottom w:val="0"/>
              <w:divBdr>
                <w:top w:val="none" w:sz="0" w:space="0" w:color="auto"/>
                <w:left w:val="none" w:sz="0" w:space="0" w:color="auto"/>
                <w:bottom w:val="none" w:sz="0" w:space="0" w:color="auto"/>
                <w:right w:val="none" w:sz="0" w:space="0" w:color="auto"/>
              </w:divBdr>
            </w:div>
            <w:div w:id="1131090359">
              <w:marLeft w:val="0"/>
              <w:marRight w:val="0"/>
              <w:marTop w:val="0"/>
              <w:marBottom w:val="0"/>
              <w:divBdr>
                <w:top w:val="none" w:sz="0" w:space="0" w:color="auto"/>
                <w:left w:val="none" w:sz="0" w:space="0" w:color="auto"/>
                <w:bottom w:val="none" w:sz="0" w:space="0" w:color="auto"/>
                <w:right w:val="none" w:sz="0" w:space="0" w:color="auto"/>
              </w:divBdr>
            </w:div>
            <w:div w:id="535385709">
              <w:marLeft w:val="0"/>
              <w:marRight w:val="0"/>
              <w:marTop w:val="0"/>
              <w:marBottom w:val="0"/>
              <w:divBdr>
                <w:top w:val="none" w:sz="0" w:space="0" w:color="auto"/>
                <w:left w:val="none" w:sz="0" w:space="0" w:color="auto"/>
                <w:bottom w:val="none" w:sz="0" w:space="0" w:color="auto"/>
                <w:right w:val="none" w:sz="0" w:space="0" w:color="auto"/>
              </w:divBdr>
            </w:div>
            <w:div w:id="878711084">
              <w:marLeft w:val="0"/>
              <w:marRight w:val="0"/>
              <w:marTop w:val="0"/>
              <w:marBottom w:val="0"/>
              <w:divBdr>
                <w:top w:val="none" w:sz="0" w:space="0" w:color="auto"/>
                <w:left w:val="none" w:sz="0" w:space="0" w:color="auto"/>
                <w:bottom w:val="none" w:sz="0" w:space="0" w:color="auto"/>
                <w:right w:val="none" w:sz="0" w:space="0" w:color="auto"/>
              </w:divBdr>
            </w:div>
            <w:div w:id="1323581726">
              <w:marLeft w:val="0"/>
              <w:marRight w:val="0"/>
              <w:marTop w:val="0"/>
              <w:marBottom w:val="0"/>
              <w:divBdr>
                <w:top w:val="none" w:sz="0" w:space="0" w:color="auto"/>
                <w:left w:val="none" w:sz="0" w:space="0" w:color="auto"/>
                <w:bottom w:val="none" w:sz="0" w:space="0" w:color="auto"/>
                <w:right w:val="none" w:sz="0" w:space="0" w:color="auto"/>
              </w:divBdr>
            </w:div>
            <w:div w:id="12152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9221">
      <w:bodyDiv w:val="1"/>
      <w:marLeft w:val="0"/>
      <w:marRight w:val="0"/>
      <w:marTop w:val="0"/>
      <w:marBottom w:val="0"/>
      <w:divBdr>
        <w:top w:val="none" w:sz="0" w:space="0" w:color="auto"/>
        <w:left w:val="none" w:sz="0" w:space="0" w:color="auto"/>
        <w:bottom w:val="none" w:sz="0" w:space="0" w:color="auto"/>
        <w:right w:val="none" w:sz="0" w:space="0" w:color="auto"/>
      </w:divBdr>
    </w:div>
    <w:div w:id="1445419623">
      <w:bodyDiv w:val="1"/>
      <w:marLeft w:val="0"/>
      <w:marRight w:val="0"/>
      <w:marTop w:val="0"/>
      <w:marBottom w:val="0"/>
      <w:divBdr>
        <w:top w:val="none" w:sz="0" w:space="0" w:color="auto"/>
        <w:left w:val="none" w:sz="0" w:space="0" w:color="auto"/>
        <w:bottom w:val="none" w:sz="0" w:space="0" w:color="auto"/>
        <w:right w:val="none" w:sz="0" w:space="0" w:color="auto"/>
      </w:divBdr>
    </w:div>
    <w:div w:id="1510557945">
      <w:bodyDiv w:val="1"/>
      <w:marLeft w:val="0"/>
      <w:marRight w:val="0"/>
      <w:marTop w:val="0"/>
      <w:marBottom w:val="0"/>
      <w:divBdr>
        <w:top w:val="none" w:sz="0" w:space="0" w:color="auto"/>
        <w:left w:val="none" w:sz="0" w:space="0" w:color="auto"/>
        <w:bottom w:val="none" w:sz="0" w:space="0" w:color="auto"/>
        <w:right w:val="none" w:sz="0" w:space="0" w:color="auto"/>
      </w:divBdr>
    </w:div>
    <w:div w:id="158918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shal%20Ghosh\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BC7D938B5243E98553869B39060F10"/>
        <w:category>
          <w:name w:val="General"/>
          <w:gallery w:val="placeholder"/>
        </w:category>
        <w:types>
          <w:type w:val="bbPlcHdr"/>
        </w:types>
        <w:behaviors>
          <w:behavior w:val="content"/>
        </w:behaviors>
        <w:guid w:val="{BD0590B5-2A8B-4E5B-BB79-4078B70AA410}"/>
      </w:docPartPr>
      <w:docPartBody>
        <w:p w:rsidR="00EA6A10" w:rsidRDefault="000F3A87" w:rsidP="000F3A87">
          <w:pPr>
            <w:pStyle w:val="A9BC7D938B5243E98553869B39060F10"/>
          </w:pPr>
          <w:r w:rsidRPr="00CF1A49">
            <w:t>Education</w:t>
          </w:r>
        </w:p>
      </w:docPartBody>
    </w:docPart>
    <w:docPart>
      <w:docPartPr>
        <w:name w:val="E1308F48686148FEA01D02FCA3E5A718"/>
        <w:category>
          <w:name w:val="General"/>
          <w:gallery w:val="placeholder"/>
        </w:category>
        <w:types>
          <w:type w:val="bbPlcHdr"/>
        </w:types>
        <w:behaviors>
          <w:behavior w:val="content"/>
        </w:behaviors>
        <w:guid w:val="{663CE8B0-F5D6-4DAC-8E5A-479F92043293}"/>
      </w:docPartPr>
      <w:docPartBody>
        <w:p w:rsidR="00EA6A10" w:rsidRDefault="000F3A87" w:rsidP="000F3A87">
          <w:pPr>
            <w:pStyle w:val="E1308F48686148FEA01D02FCA3E5A718"/>
          </w:pPr>
          <w:r w:rsidRPr="00CF1A49">
            <w:t>Skills</w:t>
          </w:r>
        </w:p>
      </w:docPartBody>
    </w:docPart>
    <w:docPart>
      <w:docPartPr>
        <w:name w:val="682750BC943A414FB61C20DA2D4C4592"/>
        <w:category>
          <w:name w:val="General"/>
          <w:gallery w:val="placeholder"/>
        </w:category>
        <w:types>
          <w:type w:val="bbPlcHdr"/>
        </w:types>
        <w:behaviors>
          <w:behavior w:val="content"/>
        </w:behaviors>
        <w:guid w:val="{EA180965-55F2-4DC4-A2EF-683B03C1A9CA}"/>
      </w:docPartPr>
      <w:docPartBody>
        <w:p w:rsidR="00571DDC" w:rsidRDefault="00BA7E68" w:rsidP="00BA7E68">
          <w:pPr>
            <w:pStyle w:val="682750BC943A414FB61C20DA2D4C4592"/>
          </w:pPr>
          <w:r w:rsidRPr="00CF1A49">
            <w:t>·</w:t>
          </w:r>
        </w:p>
      </w:docPartBody>
    </w:docPart>
    <w:docPart>
      <w:docPartPr>
        <w:name w:val="94485EDB635745EDB6A0ECE8470C0C20"/>
        <w:category>
          <w:name w:val="General"/>
          <w:gallery w:val="placeholder"/>
        </w:category>
        <w:types>
          <w:type w:val="bbPlcHdr"/>
        </w:types>
        <w:behaviors>
          <w:behavior w:val="content"/>
        </w:behaviors>
        <w:guid w:val="{A986C4DF-22C7-45AD-A341-F78321859FDA}"/>
      </w:docPartPr>
      <w:docPartBody>
        <w:p w:rsidR="00571DDC" w:rsidRDefault="00BA7E68" w:rsidP="00BA7E68">
          <w:pPr>
            <w:pStyle w:val="94485EDB635745EDB6A0ECE8470C0C20"/>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87"/>
    <w:rsid w:val="000E2B33"/>
    <w:rsid w:val="000F0E9A"/>
    <w:rsid w:val="000F3A87"/>
    <w:rsid w:val="001B5D39"/>
    <w:rsid w:val="00272BB0"/>
    <w:rsid w:val="00332723"/>
    <w:rsid w:val="004649D6"/>
    <w:rsid w:val="004A1606"/>
    <w:rsid w:val="004D7F81"/>
    <w:rsid w:val="004E56AF"/>
    <w:rsid w:val="00525006"/>
    <w:rsid w:val="00571DDC"/>
    <w:rsid w:val="005A4C12"/>
    <w:rsid w:val="0063149A"/>
    <w:rsid w:val="007A0F6A"/>
    <w:rsid w:val="007B339A"/>
    <w:rsid w:val="00821B60"/>
    <w:rsid w:val="008B11A5"/>
    <w:rsid w:val="00A53BAF"/>
    <w:rsid w:val="00A966C5"/>
    <w:rsid w:val="00AA3737"/>
    <w:rsid w:val="00B007A2"/>
    <w:rsid w:val="00BA7E68"/>
    <w:rsid w:val="00BB7983"/>
    <w:rsid w:val="00BE5EB5"/>
    <w:rsid w:val="00D21196"/>
    <w:rsid w:val="00D35870"/>
    <w:rsid w:val="00D74C72"/>
    <w:rsid w:val="00D833B8"/>
    <w:rsid w:val="00DB6AD0"/>
    <w:rsid w:val="00EA215E"/>
    <w:rsid w:val="00EA6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F1DF050E954B5F99DA6DBDF58FC781">
    <w:name w:val="69F1DF050E954B5F99DA6DBDF58FC781"/>
  </w:style>
  <w:style w:type="character" w:styleId="IntenseEmphasis">
    <w:name w:val="Intense Emphasis"/>
    <w:basedOn w:val="DefaultParagraphFont"/>
    <w:uiPriority w:val="2"/>
    <w:rPr>
      <w:b/>
      <w:iCs/>
      <w:color w:val="262626" w:themeColor="text1" w:themeTint="D9"/>
    </w:rPr>
  </w:style>
  <w:style w:type="paragraph" w:customStyle="1" w:styleId="1412CE2CC1B94E6CA1E80018752EBB9F">
    <w:name w:val="1412CE2CC1B94E6CA1E80018752EBB9F"/>
  </w:style>
  <w:style w:type="paragraph" w:customStyle="1" w:styleId="6C62D781BC994C8994BB460B26E82222">
    <w:name w:val="6C62D781BC994C8994BB460B26E82222"/>
  </w:style>
  <w:style w:type="paragraph" w:customStyle="1" w:styleId="07673DF5B4A84393815D345CC48414D6">
    <w:name w:val="07673DF5B4A84393815D345CC48414D6"/>
  </w:style>
  <w:style w:type="paragraph" w:customStyle="1" w:styleId="C751CF6634C74908B380673C71BAA73C">
    <w:name w:val="C751CF6634C74908B380673C71BAA73C"/>
  </w:style>
  <w:style w:type="paragraph" w:customStyle="1" w:styleId="6D27990441834FEF9D87E0CAA710597A">
    <w:name w:val="6D27990441834FEF9D87E0CAA710597A"/>
  </w:style>
  <w:style w:type="paragraph" w:customStyle="1" w:styleId="B315E70694374910901D135FB5EF8E78">
    <w:name w:val="B315E70694374910901D135FB5EF8E78"/>
  </w:style>
  <w:style w:type="paragraph" w:customStyle="1" w:styleId="23859AFE287448B8A257ACFDA7568C49">
    <w:name w:val="23859AFE287448B8A257ACFDA7568C49"/>
  </w:style>
  <w:style w:type="paragraph" w:customStyle="1" w:styleId="35E7ABE83B8B4344AEF3A62D6773A30A">
    <w:name w:val="35E7ABE83B8B4344AEF3A62D6773A30A"/>
  </w:style>
  <w:style w:type="paragraph" w:customStyle="1" w:styleId="028F3F8EFB154FA58B2B9A92E8C1F63B">
    <w:name w:val="028F3F8EFB154FA58B2B9A92E8C1F63B"/>
  </w:style>
  <w:style w:type="paragraph" w:customStyle="1" w:styleId="F3C08F56E64A42E9AF82FD81EF313055">
    <w:name w:val="F3C08F56E64A42E9AF82FD81EF313055"/>
  </w:style>
  <w:style w:type="paragraph" w:customStyle="1" w:styleId="DAD7E7BA938A4D8DAF446121D3FC9600">
    <w:name w:val="DAD7E7BA938A4D8DAF446121D3FC9600"/>
  </w:style>
  <w:style w:type="paragraph" w:customStyle="1" w:styleId="676ED4D3A6274F34AF8D2C5725CF2D08">
    <w:name w:val="676ED4D3A6274F34AF8D2C5725CF2D08"/>
  </w:style>
  <w:style w:type="paragraph" w:customStyle="1" w:styleId="652B06F78F274692BEC38CE6E257146E">
    <w:name w:val="652B06F78F274692BEC38CE6E257146E"/>
  </w:style>
  <w:style w:type="paragraph" w:customStyle="1" w:styleId="EBAC9A7AA25948FE80D3BC69B1C4F444">
    <w:name w:val="EBAC9A7AA25948FE80D3BC69B1C4F444"/>
  </w:style>
  <w:style w:type="character" w:styleId="SubtleReference">
    <w:name w:val="Subtle Reference"/>
    <w:basedOn w:val="DefaultParagraphFont"/>
    <w:uiPriority w:val="10"/>
    <w:qFormat/>
    <w:rPr>
      <w:b/>
      <w:caps w:val="0"/>
      <w:smallCaps/>
      <w:color w:val="595959" w:themeColor="text1" w:themeTint="A6"/>
    </w:rPr>
  </w:style>
  <w:style w:type="paragraph" w:customStyle="1" w:styleId="597CF696B1924027B31369A0839794B7">
    <w:name w:val="597CF696B1924027B31369A0839794B7"/>
  </w:style>
  <w:style w:type="paragraph" w:customStyle="1" w:styleId="3BEDB2BC1D464714AAF7720EFF07776D">
    <w:name w:val="3BEDB2BC1D464714AAF7720EFF07776D"/>
  </w:style>
  <w:style w:type="paragraph" w:customStyle="1" w:styleId="3D678440C8CD4BC3BF84B45AE35EDC07">
    <w:name w:val="3D678440C8CD4BC3BF84B45AE35EDC07"/>
  </w:style>
  <w:style w:type="paragraph" w:customStyle="1" w:styleId="81B90E7EF3C7461C90E9CFC644967182">
    <w:name w:val="81B90E7EF3C7461C90E9CFC644967182"/>
  </w:style>
  <w:style w:type="paragraph" w:customStyle="1" w:styleId="FA5622D9311840EABA3F9817AA7183F6">
    <w:name w:val="FA5622D9311840EABA3F9817AA7183F6"/>
  </w:style>
  <w:style w:type="paragraph" w:customStyle="1" w:styleId="4A25FF5B59E14BF88F7460F6911A877E">
    <w:name w:val="4A25FF5B59E14BF88F7460F6911A877E"/>
  </w:style>
  <w:style w:type="paragraph" w:customStyle="1" w:styleId="9D847D4986B84C598033B2E1C8442B74">
    <w:name w:val="9D847D4986B84C598033B2E1C8442B74"/>
  </w:style>
  <w:style w:type="paragraph" w:customStyle="1" w:styleId="7804E1DA241C4160BCCE09CB94966D6E">
    <w:name w:val="7804E1DA241C4160BCCE09CB94966D6E"/>
  </w:style>
  <w:style w:type="paragraph" w:customStyle="1" w:styleId="4AF50983E9E24B978F8F50E60ABEBFED">
    <w:name w:val="4AF50983E9E24B978F8F50E60ABEBFED"/>
  </w:style>
  <w:style w:type="paragraph" w:customStyle="1" w:styleId="8B6394CF71C74C00B432D9C6C8CD2399">
    <w:name w:val="8B6394CF71C74C00B432D9C6C8CD2399"/>
  </w:style>
  <w:style w:type="paragraph" w:customStyle="1" w:styleId="911D03E1435D4F16A0C2F15726CCBAEC">
    <w:name w:val="911D03E1435D4F16A0C2F15726CCBAEC"/>
  </w:style>
  <w:style w:type="paragraph" w:customStyle="1" w:styleId="2733B60F1DE24B6789D3227ED92B2633">
    <w:name w:val="2733B60F1DE24B6789D3227ED92B2633"/>
  </w:style>
  <w:style w:type="paragraph" w:customStyle="1" w:styleId="03033273E4FC47C280BEBD1B4C3E7C0A">
    <w:name w:val="03033273E4FC47C280BEBD1B4C3E7C0A"/>
  </w:style>
  <w:style w:type="paragraph" w:customStyle="1" w:styleId="8B6D0344CBBC4F4FB62DCCA7C8ECFC0C">
    <w:name w:val="8B6D0344CBBC4F4FB62DCCA7C8ECFC0C"/>
  </w:style>
  <w:style w:type="paragraph" w:customStyle="1" w:styleId="379772E7E13847CABFAF2564B4D49E0F">
    <w:name w:val="379772E7E13847CABFAF2564B4D49E0F"/>
  </w:style>
  <w:style w:type="paragraph" w:customStyle="1" w:styleId="071B34ABCE4E4EA6871224C06BFB5896">
    <w:name w:val="071B34ABCE4E4EA6871224C06BFB5896"/>
  </w:style>
  <w:style w:type="paragraph" w:customStyle="1" w:styleId="922DBE94026E48F8B3AED75235087BE6">
    <w:name w:val="922DBE94026E48F8B3AED75235087BE6"/>
  </w:style>
  <w:style w:type="paragraph" w:customStyle="1" w:styleId="190AC5BF9CD4457F95764079DE797B9D">
    <w:name w:val="190AC5BF9CD4457F95764079DE797B9D"/>
  </w:style>
  <w:style w:type="paragraph" w:customStyle="1" w:styleId="107B94C27D2047D78FB9BE4436A1C987">
    <w:name w:val="107B94C27D2047D78FB9BE4436A1C987"/>
  </w:style>
  <w:style w:type="paragraph" w:customStyle="1" w:styleId="F8FA5638B22847E292E3B89D3546460F">
    <w:name w:val="F8FA5638B22847E292E3B89D3546460F"/>
  </w:style>
  <w:style w:type="paragraph" w:customStyle="1" w:styleId="9E1AA3A7E61F4F5A82B3ADE778F5CC7F">
    <w:name w:val="9E1AA3A7E61F4F5A82B3ADE778F5CC7F"/>
  </w:style>
  <w:style w:type="paragraph" w:customStyle="1" w:styleId="899054AA76F24E2FA2D3A98E406A4496">
    <w:name w:val="899054AA76F24E2FA2D3A98E406A4496"/>
  </w:style>
  <w:style w:type="paragraph" w:customStyle="1" w:styleId="F6A1E2FAB3EC4565B2E65A283BAF43D9">
    <w:name w:val="F6A1E2FAB3EC4565B2E65A283BAF43D9"/>
  </w:style>
  <w:style w:type="paragraph" w:customStyle="1" w:styleId="AE5FD0A5BE244DFCACF0FE5CB9DC7E9C">
    <w:name w:val="AE5FD0A5BE244DFCACF0FE5CB9DC7E9C"/>
  </w:style>
  <w:style w:type="paragraph" w:customStyle="1" w:styleId="EF936505B0E249DCA8684D1984D2B3F5">
    <w:name w:val="EF936505B0E249DCA8684D1984D2B3F5"/>
  </w:style>
  <w:style w:type="paragraph" w:customStyle="1" w:styleId="1F3D866D521A4AE09EC312547361E0B7">
    <w:name w:val="1F3D866D521A4AE09EC312547361E0B7"/>
  </w:style>
  <w:style w:type="paragraph" w:customStyle="1" w:styleId="A9BC7D938B5243E98553869B39060F10">
    <w:name w:val="A9BC7D938B5243E98553869B39060F10"/>
    <w:rsid w:val="000F3A87"/>
  </w:style>
  <w:style w:type="paragraph" w:customStyle="1" w:styleId="E1308F48686148FEA01D02FCA3E5A718">
    <w:name w:val="E1308F48686148FEA01D02FCA3E5A718"/>
    <w:rsid w:val="000F3A87"/>
  </w:style>
  <w:style w:type="paragraph" w:customStyle="1" w:styleId="31F49BB355C740AA809FA4AF506843DF">
    <w:name w:val="31F49BB355C740AA809FA4AF506843DF"/>
    <w:rsid w:val="00BA7E68"/>
  </w:style>
  <w:style w:type="paragraph" w:customStyle="1" w:styleId="C7B9F2AC7A364C6CA78A1BD47D9679EF">
    <w:name w:val="C7B9F2AC7A364C6CA78A1BD47D9679EF"/>
    <w:rsid w:val="00BA7E68"/>
  </w:style>
  <w:style w:type="paragraph" w:customStyle="1" w:styleId="682750BC943A414FB61C20DA2D4C4592">
    <w:name w:val="682750BC943A414FB61C20DA2D4C4592"/>
    <w:rsid w:val="00BA7E68"/>
  </w:style>
  <w:style w:type="paragraph" w:customStyle="1" w:styleId="94485EDB635745EDB6A0ECE8470C0C20">
    <w:name w:val="94485EDB635745EDB6A0ECE8470C0C20"/>
    <w:rsid w:val="00BA7E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F3536-BCF7-45FB-90B0-B0E04651F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Resume (Modern design).dotx</Template>
  <TotalTime>184</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Ghosh</dc:creator>
  <cp:keywords/>
  <dc:description/>
  <cp:lastModifiedBy>Bishal Ghosh</cp:lastModifiedBy>
  <cp:revision>46</cp:revision>
  <dcterms:created xsi:type="dcterms:W3CDTF">2018-12-02T07:32:00Z</dcterms:created>
  <dcterms:modified xsi:type="dcterms:W3CDTF">2020-04-10T18:29:00Z</dcterms:modified>
  <cp:category/>
</cp:coreProperties>
</file>